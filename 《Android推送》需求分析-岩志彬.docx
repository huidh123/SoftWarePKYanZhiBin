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97" w:rsidRPr="0012669E" w:rsidRDefault="00B24C97" w:rsidP="00B24C97">
      <w:pPr>
        <w:ind w:firstLine="420"/>
        <w:jc w:val="center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jc w:val="center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jc w:val="center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jc w:val="center"/>
        <w:rPr>
          <w:rFonts w:ascii="微软雅黑" w:eastAsia="微软雅黑" w:hAnsi="微软雅黑"/>
          <w:sz w:val="52"/>
        </w:rPr>
      </w:pPr>
    </w:p>
    <w:p w:rsidR="008F2B14" w:rsidRPr="0012669E" w:rsidRDefault="00674425" w:rsidP="00B24C97">
      <w:pPr>
        <w:ind w:firstLine="420"/>
        <w:jc w:val="center"/>
        <w:rPr>
          <w:rFonts w:ascii="微软雅黑" w:eastAsia="微软雅黑" w:hAnsi="微软雅黑"/>
          <w:sz w:val="52"/>
        </w:rPr>
      </w:pPr>
      <w:r w:rsidRPr="0012669E">
        <w:rPr>
          <w:rFonts w:ascii="微软雅黑" w:eastAsia="微软雅黑" w:hAnsi="微软雅黑" w:hint="eastAsia"/>
          <w:sz w:val="52"/>
        </w:rPr>
        <w:t>需求规格说明书</w:t>
      </w: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12669E">
      <w:pPr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rPr>
          <w:rFonts w:ascii="微软雅黑" w:eastAsia="微软雅黑" w:hAnsi="微软雅黑"/>
          <w:sz w:val="52"/>
        </w:rPr>
      </w:pPr>
    </w:p>
    <w:p w:rsidR="00B24C97" w:rsidRPr="0012669E" w:rsidRDefault="00B24C97" w:rsidP="00B24C97">
      <w:pPr>
        <w:ind w:firstLine="420"/>
        <w:jc w:val="center"/>
        <w:rPr>
          <w:rFonts w:ascii="微软雅黑" w:eastAsia="微软雅黑" w:hAnsi="微软雅黑"/>
          <w:sz w:val="52"/>
        </w:rPr>
      </w:pPr>
      <w:r w:rsidRPr="0012669E">
        <w:rPr>
          <w:rFonts w:ascii="微软雅黑" w:eastAsia="微软雅黑" w:hAnsi="微软雅黑"/>
          <w:sz w:val="52"/>
        </w:rPr>
        <w:lastRenderedPageBreak/>
        <w:t>目录</w:t>
      </w:r>
    </w:p>
    <w:p w:rsidR="008F2B14" w:rsidRPr="0012669E" w:rsidRDefault="008F2B14">
      <w:pPr>
        <w:rPr>
          <w:rFonts w:ascii="微软雅黑" w:eastAsia="微软雅黑" w:hAnsi="微软雅黑"/>
          <w:sz w:val="52"/>
        </w:rPr>
      </w:pPr>
    </w:p>
    <w:p w:rsidR="008F2B14" w:rsidRPr="0012669E" w:rsidRDefault="00674425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r w:rsidRPr="0012669E">
        <w:rPr>
          <w:rFonts w:ascii="微软雅黑" w:eastAsia="微软雅黑" w:hAnsi="微软雅黑"/>
        </w:rPr>
        <w:fldChar w:fldCharType="begin"/>
      </w:r>
      <w:r w:rsidRPr="0012669E">
        <w:rPr>
          <w:rFonts w:ascii="微软雅黑" w:eastAsia="微软雅黑" w:hAnsi="微软雅黑"/>
        </w:rPr>
        <w:instrText xml:space="preserve"> TOC \o "1-3" \h \z </w:instrText>
      </w:r>
      <w:r w:rsidRPr="0012669E">
        <w:rPr>
          <w:rFonts w:ascii="微软雅黑" w:eastAsia="微软雅黑" w:hAnsi="微软雅黑"/>
        </w:rPr>
        <w:fldChar w:fldCharType="separate"/>
      </w:r>
      <w:hyperlink w:anchor="_Toc506358922" w:history="1">
        <w:r w:rsidRPr="0012669E">
          <w:rPr>
            <w:rStyle w:val="a3"/>
            <w:rFonts w:ascii="微软雅黑" w:eastAsia="微软雅黑" w:hAnsi="微软雅黑"/>
            <w:noProof/>
          </w:rPr>
          <w:t>1</w:t>
        </w:r>
        <w:r w:rsidRPr="0012669E">
          <w:rPr>
            <w:rStyle w:val="a3"/>
            <w:rFonts w:ascii="微软雅黑" w:eastAsia="微软雅黑" w:hAnsi="微软雅黑" w:hint="eastAsia"/>
            <w:noProof/>
          </w:rPr>
          <w:t>．引言</w:t>
        </w:r>
        <w:r w:rsidRPr="0012669E">
          <w:rPr>
            <w:rFonts w:ascii="微软雅黑" w:eastAsia="微软雅黑" w:hAnsi="微软雅黑"/>
            <w:noProof/>
            <w:webHidden/>
          </w:rPr>
          <w:tab/>
        </w:r>
        <w:r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Pr="0012669E">
          <w:rPr>
            <w:rFonts w:ascii="微软雅黑" w:eastAsia="微软雅黑" w:hAnsi="微软雅黑"/>
            <w:noProof/>
            <w:webHidden/>
          </w:rPr>
          <w:instrText xml:space="preserve"> PAGEREF _Toc506358922 \h </w:instrText>
        </w:r>
        <w:r w:rsidRPr="0012669E">
          <w:rPr>
            <w:rFonts w:ascii="微软雅黑" w:eastAsia="微软雅黑" w:hAnsi="微软雅黑"/>
            <w:noProof/>
            <w:webHidden/>
          </w:rPr>
        </w:r>
        <w:r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3</w:t>
        </w:r>
        <w:r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3" w:history="1">
        <w:r w:rsidR="00674425" w:rsidRPr="0012669E">
          <w:rPr>
            <w:rStyle w:val="a3"/>
            <w:rFonts w:ascii="微软雅黑" w:eastAsia="微软雅黑" w:hAnsi="微软雅黑"/>
            <w:noProof/>
          </w:rPr>
          <w:t>1.1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编写目的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_Toc506358923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3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4" w:history="1">
        <w:r w:rsidR="00674425" w:rsidRPr="0012669E">
          <w:rPr>
            <w:rStyle w:val="a3"/>
            <w:rFonts w:ascii="微软雅黑" w:eastAsia="微软雅黑" w:hAnsi="微软雅黑"/>
            <w:noProof/>
          </w:rPr>
          <w:t>1.2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项目背景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_Toc506358924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3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5" w:history="1">
        <w:r w:rsidR="00674425" w:rsidRPr="0012669E">
          <w:rPr>
            <w:rStyle w:val="a3"/>
            <w:rFonts w:ascii="微软雅黑" w:eastAsia="微软雅黑" w:hAnsi="微软雅黑"/>
            <w:noProof/>
          </w:rPr>
          <w:t>1.3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定义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_Toc506358925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3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6" w:history="1">
        <w:r w:rsidR="00674425" w:rsidRPr="0012669E">
          <w:rPr>
            <w:rStyle w:val="a3"/>
            <w:rFonts w:ascii="微软雅黑" w:eastAsia="微软雅黑" w:hAnsi="微软雅黑"/>
            <w:noProof/>
          </w:rPr>
          <w:t>1.4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参考资料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_Toc506358926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4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7" w:history="1">
        <w:r w:rsidR="00674425" w:rsidRPr="0012669E">
          <w:rPr>
            <w:rStyle w:val="a3"/>
            <w:rFonts w:ascii="微软雅黑" w:eastAsia="微软雅黑" w:hAnsi="微软雅黑"/>
            <w:noProof/>
          </w:rPr>
          <w:t>2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．任务概述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_Toc506358927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4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8" w:history="1">
        <w:r w:rsidR="00674425" w:rsidRPr="0012669E">
          <w:rPr>
            <w:rStyle w:val="a3"/>
            <w:rFonts w:ascii="微软雅黑" w:eastAsia="微软雅黑" w:hAnsi="微软雅黑"/>
            <w:noProof/>
          </w:rPr>
          <w:t>2.1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目标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_Toc506358928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4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29" w:history="1">
        <w:r w:rsidR="00674425" w:rsidRPr="0012669E">
          <w:rPr>
            <w:rStyle w:val="a3"/>
            <w:rFonts w:ascii="微软雅黑" w:eastAsia="微软雅黑" w:hAnsi="微软雅黑"/>
            <w:noProof/>
          </w:rPr>
          <w:t>2.2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运行环境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_Toc506358929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4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37" w:history="1">
        <w:r w:rsidR="00B24C97" w:rsidRPr="0012669E">
          <w:rPr>
            <w:rStyle w:val="a3"/>
            <w:rFonts w:ascii="微软雅黑" w:eastAsia="微软雅黑" w:hAnsi="微软雅黑"/>
            <w:noProof/>
          </w:rPr>
          <w:t>3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．功能需求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_Toc506358937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5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38" w:history="1">
        <w:r w:rsidR="00674425" w:rsidRPr="0012669E">
          <w:rPr>
            <w:rStyle w:val="a3"/>
            <w:rFonts w:ascii="微软雅黑" w:eastAsia="微软雅黑" w:hAnsi="微软雅黑"/>
            <w:noProof/>
          </w:rPr>
          <w:t>4.1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功能划分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_Toc506358938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5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39" w:history="1">
        <w:r w:rsidR="00674425" w:rsidRPr="0012669E">
          <w:rPr>
            <w:rStyle w:val="a3"/>
            <w:rFonts w:ascii="微软雅黑" w:eastAsia="微软雅黑" w:hAnsi="微软雅黑"/>
            <w:noProof/>
          </w:rPr>
          <w:t>4.2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功能描述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_Toc506358939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5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0" w:history="1">
        <w:r w:rsidR="00E27C63" w:rsidRPr="0012669E">
          <w:rPr>
            <w:rStyle w:val="a3"/>
            <w:rFonts w:ascii="微软雅黑" w:eastAsia="微软雅黑" w:hAnsi="微软雅黑"/>
            <w:noProof/>
          </w:rPr>
          <w:t>4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．性能需求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_Toc506358940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5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1" w:history="1">
        <w:r w:rsidR="00E27C63" w:rsidRPr="0012669E">
          <w:rPr>
            <w:rStyle w:val="a3"/>
            <w:rFonts w:ascii="微软雅黑" w:eastAsia="微软雅黑" w:hAnsi="微软雅黑"/>
            <w:noProof/>
          </w:rPr>
          <w:t>4</w:t>
        </w:r>
        <w:r w:rsidR="00674425" w:rsidRPr="0012669E">
          <w:rPr>
            <w:rStyle w:val="a3"/>
            <w:rFonts w:ascii="微软雅黑" w:eastAsia="微软雅黑" w:hAnsi="微软雅黑"/>
            <w:noProof/>
          </w:rPr>
          <w:t>.1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数据精确度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_Toc506358941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5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2" w:history="1">
        <w:r w:rsidR="00E27C63" w:rsidRPr="0012669E">
          <w:rPr>
            <w:rStyle w:val="a3"/>
            <w:rFonts w:ascii="微软雅黑" w:eastAsia="微软雅黑" w:hAnsi="微软雅黑"/>
            <w:noProof/>
          </w:rPr>
          <w:t>4</w:t>
        </w:r>
        <w:r w:rsidR="00674425" w:rsidRPr="0012669E">
          <w:rPr>
            <w:rStyle w:val="a3"/>
            <w:rFonts w:ascii="微软雅黑" w:eastAsia="微软雅黑" w:hAnsi="微软雅黑"/>
            <w:noProof/>
          </w:rPr>
          <w:t>.2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时间特性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_Toc506358942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6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4D5836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4" w:history="1">
        <w:r w:rsidR="00E27C63" w:rsidRPr="0012669E">
          <w:rPr>
            <w:rStyle w:val="a3"/>
            <w:rFonts w:ascii="微软雅黑" w:eastAsia="微软雅黑" w:hAnsi="微软雅黑"/>
            <w:noProof/>
          </w:rPr>
          <w:t>5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．运行需求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_Toc506358944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6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 w:rsidP="00E27C63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5" w:history="1">
        <w:r w:rsidR="00E27C63" w:rsidRPr="0012669E">
          <w:rPr>
            <w:rStyle w:val="a3"/>
            <w:rFonts w:ascii="微软雅黑" w:eastAsia="微软雅黑" w:hAnsi="微软雅黑"/>
            <w:noProof/>
          </w:rPr>
          <w:t>5</w:t>
        </w:r>
        <w:r w:rsidR="00674425" w:rsidRPr="0012669E">
          <w:rPr>
            <w:rStyle w:val="a3"/>
            <w:rFonts w:ascii="微软雅黑" w:eastAsia="微软雅黑" w:hAnsi="微软雅黑"/>
            <w:noProof/>
          </w:rPr>
          <w:t>.1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用户界面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_Toc506358945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6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8F2B14" w:rsidRPr="0012669E" w:rsidRDefault="00E50139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9" w:history="1">
        <w:r w:rsidR="00E27C63" w:rsidRPr="0012669E">
          <w:rPr>
            <w:rStyle w:val="a3"/>
            <w:rFonts w:ascii="微软雅黑" w:eastAsia="微软雅黑" w:hAnsi="微软雅黑"/>
            <w:noProof/>
          </w:rPr>
          <w:t>6</w:t>
        </w:r>
        <w:r w:rsidR="00674425" w:rsidRPr="0012669E">
          <w:rPr>
            <w:rStyle w:val="a3"/>
            <w:rFonts w:ascii="微软雅黑" w:eastAsia="微软雅黑" w:hAnsi="微软雅黑" w:hint="eastAsia"/>
            <w:noProof/>
          </w:rPr>
          <w:t>．其它需求</w:t>
        </w:r>
        <w:r w:rsidR="00674425" w:rsidRPr="0012669E">
          <w:rPr>
            <w:rFonts w:ascii="微软雅黑" w:eastAsia="微软雅黑" w:hAnsi="微软雅黑"/>
            <w:noProof/>
            <w:webHidden/>
          </w:rPr>
          <w:tab/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674425" w:rsidRPr="0012669E">
          <w:rPr>
            <w:rFonts w:ascii="微软雅黑" w:eastAsia="微软雅黑" w:hAnsi="微软雅黑"/>
            <w:noProof/>
            <w:webHidden/>
          </w:rPr>
          <w:instrText xml:space="preserve"> PAGEREF _Toc506358949 \h </w:instrText>
        </w:r>
        <w:r w:rsidR="00674425" w:rsidRPr="0012669E">
          <w:rPr>
            <w:rFonts w:ascii="微软雅黑" w:eastAsia="微软雅黑" w:hAnsi="微软雅黑"/>
            <w:noProof/>
            <w:webHidden/>
          </w:rPr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6</w:t>
        </w:r>
        <w:r w:rsidR="00674425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E416C1" w:rsidRPr="0012669E" w:rsidRDefault="00E50139" w:rsidP="00E416C1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506358949" w:history="1">
        <w:r w:rsidR="00E416C1" w:rsidRPr="0012669E">
          <w:rPr>
            <w:rStyle w:val="a3"/>
            <w:rFonts w:ascii="微软雅黑" w:eastAsia="微软雅黑" w:hAnsi="微软雅黑"/>
            <w:noProof/>
          </w:rPr>
          <w:t>7</w:t>
        </w:r>
        <w:r w:rsidR="00E416C1" w:rsidRPr="0012669E">
          <w:rPr>
            <w:rStyle w:val="a3"/>
            <w:rFonts w:ascii="微软雅黑" w:eastAsia="微软雅黑" w:hAnsi="微软雅黑" w:hint="eastAsia"/>
            <w:noProof/>
          </w:rPr>
          <w:t>．用例设计</w:t>
        </w:r>
        <w:r w:rsidR="00E416C1" w:rsidRPr="0012669E">
          <w:rPr>
            <w:rFonts w:ascii="微软雅黑" w:eastAsia="微软雅黑" w:hAnsi="微软雅黑"/>
            <w:noProof/>
            <w:webHidden/>
          </w:rPr>
          <w:tab/>
        </w:r>
        <w:r w:rsidR="00E416C1" w:rsidRPr="0012669E">
          <w:rPr>
            <w:rFonts w:ascii="微软雅黑" w:eastAsia="微软雅黑" w:hAnsi="微软雅黑"/>
            <w:noProof/>
            <w:webHidden/>
          </w:rPr>
          <w:fldChar w:fldCharType="begin"/>
        </w:r>
        <w:r w:rsidR="00E416C1" w:rsidRPr="0012669E">
          <w:rPr>
            <w:rFonts w:ascii="微软雅黑" w:eastAsia="微软雅黑" w:hAnsi="微软雅黑"/>
            <w:noProof/>
            <w:webHidden/>
          </w:rPr>
          <w:instrText xml:space="preserve"> PAGEREF _Toc506358949 \h </w:instrText>
        </w:r>
        <w:r w:rsidR="00E416C1" w:rsidRPr="0012669E">
          <w:rPr>
            <w:rFonts w:ascii="微软雅黑" w:eastAsia="微软雅黑" w:hAnsi="微软雅黑"/>
            <w:noProof/>
            <w:webHidden/>
          </w:rPr>
        </w:r>
        <w:r w:rsidR="00E416C1" w:rsidRPr="0012669E">
          <w:rPr>
            <w:rFonts w:ascii="微软雅黑" w:eastAsia="微软雅黑" w:hAnsi="微软雅黑"/>
            <w:noProof/>
            <w:webHidden/>
          </w:rPr>
          <w:fldChar w:fldCharType="separate"/>
        </w:r>
        <w:r w:rsidR="002374B6">
          <w:rPr>
            <w:rFonts w:ascii="微软雅黑" w:eastAsia="微软雅黑" w:hAnsi="微软雅黑"/>
            <w:noProof/>
            <w:webHidden/>
          </w:rPr>
          <w:t>6</w:t>
        </w:r>
        <w:r w:rsidR="00E416C1" w:rsidRPr="0012669E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E416C1" w:rsidRPr="0012669E" w:rsidRDefault="00E416C1" w:rsidP="00E416C1">
      <w:pPr>
        <w:rPr>
          <w:rFonts w:ascii="微软雅黑" w:eastAsia="微软雅黑" w:hAnsi="微软雅黑"/>
        </w:rPr>
      </w:pPr>
    </w:p>
    <w:p w:rsidR="008C262B" w:rsidRPr="0012669E" w:rsidRDefault="00674425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lastRenderedPageBreak/>
        <w:fldChar w:fldCharType="end"/>
      </w:r>
    </w:p>
    <w:p w:rsidR="008F2B14" w:rsidRPr="0012669E" w:rsidRDefault="00674425">
      <w:pPr>
        <w:pStyle w:val="1"/>
        <w:rPr>
          <w:rFonts w:ascii="微软雅黑" w:eastAsia="微软雅黑" w:hAnsi="微软雅黑"/>
        </w:rPr>
      </w:pPr>
      <w:bookmarkStart w:id="0" w:name="_Toc506358922"/>
      <w:r w:rsidRPr="0012669E">
        <w:rPr>
          <w:rFonts w:ascii="微软雅黑" w:eastAsia="微软雅黑" w:hAnsi="微软雅黑" w:hint="eastAsia"/>
        </w:rPr>
        <w:t>1．引言</w:t>
      </w:r>
      <w:bookmarkEnd w:id="0"/>
    </w:p>
    <w:p w:rsidR="008C262B" w:rsidRPr="0012669E" w:rsidRDefault="00674425" w:rsidP="008C262B">
      <w:pPr>
        <w:pStyle w:val="2"/>
        <w:rPr>
          <w:rFonts w:ascii="微软雅黑" w:eastAsia="微软雅黑" w:hAnsi="微软雅黑"/>
        </w:rPr>
      </w:pPr>
      <w:bookmarkStart w:id="1" w:name="_Toc506358923"/>
      <w:r w:rsidRPr="0012669E">
        <w:rPr>
          <w:rFonts w:ascii="微软雅黑" w:eastAsia="微软雅黑" w:hAnsi="微软雅黑" w:hint="eastAsia"/>
        </w:rPr>
        <w:t>1.1编写目的</w:t>
      </w:r>
      <w:bookmarkEnd w:id="1"/>
    </w:p>
    <w:p w:rsidR="00454734" w:rsidRDefault="00454734" w:rsidP="00454734">
      <w:pPr>
        <w:ind w:firstLineChars="200" w:firstLine="420"/>
        <w:rPr>
          <w:rFonts w:ascii="微软雅黑" w:eastAsia="微软雅黑" w:hAnsi="微软雅黑"/>
        </w:rPr>
      </w:pPr>
      <w:bookmarkStart w:id="2" w:name="_Toc506358924"/>
      <w:r>
        <w:rPr>
          <w:rFonts w:ascii="微软雅黑" w:eastAsia="微软雅黑" w:hAnsi="微软雅黑" w:hint="eastAsia"/>
        </w:rPr>
        <w:t>《同学帮帮忙》是一个类似于知乎的应用的校园版，用于解决一些校内的同学之间的困难，可用于一些学习上的、生活上的问题提问及解决。用其作为软工PK项目，不仅可以练习项目的一些设计思维及文档书写，深入理解软件工程；同时还可以将其转化为一款校内的小型应用。</w:t>
      </w:r>
    </w:p>
    <w:p w:rsidR="008F2B14" w:rsidRPr="0012669E" w:rsidRDefault="00674425">
      <w:pPr>
        <w:pStyle w:val="2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1.2项目背景</w:t>
      </w:r>
      <w:bookmarkEnd w:id="2"/>
    </w:p>
    <w:p w:rsidR="008C262B" w:rsidRDefault="00D65EC0" w:rsidP="00D65E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虽然当前有很多已经很完善的线上提问平台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如知乎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百度知道等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但是由于这些应用都是针对整个社会群体的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故一些定向于校内的问题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在这些已经成型的平台上不能得到很好的解决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并且有些帮助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是需要通过线上线下结合完成的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显然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这些已经成型的平台很难为用户提供这一点</w:t>
      </w:r>
      <w:r>
        <w:rPr>
          <w:rFonts w:ascii="微软雅黑" w:eastAsia="微软雅黑" w:hAnsi="微软雅黑" w:hint="eastAsia"/>
        </w:rPr>
        <w:t>（网上用户大多使用虚拟信息，来自各地，线下帮助难以得到实现）。</w:t>
      </w:r>
    </w:p>
    <w:p w:rsidR="00D65EC0" w:rsidRDefault="00D65EC0" w:rsidP="00D65E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故</w:t>
      </w:r>
      <w:r>
        <w:rPr>
          <w:rFonts w:ascii="微软雅黑" w:eastAsia="微软雅黑" w:hAnsi="微软雅黑" w:hint="eastAsia"/>
        </w:rPr>
        <w:t>《同学帮帮忙》正好很好的解决了这点，这是一款面向校内这个群体用户的应用，地理位置的允许，使得线下帮助很容易进行。</w:t>
      </w:r>
    </w:p>
    <w:p w:rsidR="00D65EC0" w:rsidRDefault="00D65EC0" w:rsidP="00D65E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在考虑到当今大学生的习惯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实现</w:t>
      </w:r>
      <w:r>
        <w:rPr>
          <w:rFonts w:ascii="微软雅黑" w:eastAsia="微软雅黑" w:hAnsi="微软雅黑" w:hint="eastAsia"/>
        </w:rPr>
        <w:t>移动端的应用将会更加实用，手机是一般学生都会随身携带的，故基于移动端的应用将会使用起来更加方便。</w:t>
      </w:r>
    </w:p>
    <w:p w:rsidR="00D65EC0" w:rsidRPr="0012669E" w:rsidRDefault="00D65EC0" w:rsidP="00D65EC0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结合以上各点</w:t>
      </w:r>
      <w:r>
        <w:rPr>
          <w:rFonts w:ascii="微软雅黑" w:eastAsia="微软雅黑" w:hAnsi="微软雅黑" w:hint="eastAsia"/>
        </w:rPr>
        <w:t>，故决定开发基于Android端的《同学帮帮忙》校内互助平台。</w:t>
      </w:r>
    </w:p>
    <w:p w:rsidR="008F2B14" w:rsidRPr="0012669E" w:rsidRDefault="00674425">
      <w:pPr>
        <w:pStyle w:val="2"/>
        <w:rPr>
          <w:rFonts w:ascii="微软雅黑" w:eastAsia="微软雅黑" w:hAnsi="微软雅黑"/>
        </w:rPr>
      </w:pPr>
      <w:bookmarkStart w:id="3" w:name="_Toc506358925"/>
      <w:r w:rsidRPr="0012669E">
        <w:rPr>
          <w:rFonts w:ascii="微软雅黑" w:eastAsia="微软雅黑" w:hAnsi="微软雅黑" w:hint="eastAsia"/>
        </w:rPr>
        <w:lastRenderedPageBreak/>
        <w:t>1.3定义</w:t>
      </w:r>
      <w:bookmarkEnd w:id="3"/>
    </w:p>
    <w:p w:rsidR="008F2B14" w:rsidRPr="0012669E" w:rsidRDefault="008F5350" w:rsidP="00B15AE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客户端：学生群体使用的Android端应用，用于提出问题和帮助其他同学解决问题</w:t>
      </w:r>
      <w:r w:rsidRPr="0012669E">
        <w:rPr>
          <w:rFonts w:ascii="微软雅黑" w:eastAsia="微软雅黑" w:hAnsi="微软雅黑"/>
        </w:rPr>
        <w:t xml:space="preserve"> </w:t>
      </w:r>
    </w:p>
    <w:p w:rsidR="00B24C97" w:rsidRPr="0012669E" w:rsidRDefault="008F5350" w:rsidP="00B15AE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/>
        </w:rPr>
        <w:t>端</w:t>
      </w:r>
      <w:r w:rsidR="00B24C97" w:rsidRPr="0012669E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将学生群体联系起来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对问题进行显示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解决控制等</w:t>
      </w:r>
      <w:r w:rsidRPr="0012669E">
        <w:rPr>
          <w:rFonts w:ascii="微软雅黑" w:eastAsia="微软雅黑" w:hAnsi="微软雅黑"/>
        </w:rPr>
        <w:t xml:space="preserve"> </w:t>
      </w:r>
    </w:p>
    <w:p w:rsidR="00B24C97" w:rsidRPr="0012669E" w:rsidRDefault="008F5350" w:rsidP="00B15AE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</w:t>
      </w:r>
      <w:r w:rsidR="00B24C97" w:rsidRPr="0012669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用于存储个人信息</w:t>
      </w:r>
      <w:r w:rsidR="009F7BF8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问题</w:t>
      </w:r>
      <w:r w:rsidR="009F7BF8">
        <w:rPr>
          <w:rFonts w:ascii="微软雅黑" w:eastAsia="微软雅黑" w:hAnsi="微软雅黑" w:hint="eastAsia"/>
        </w:rPr>
        <w:t>、解决情况</w:t>
      </w:r>
      <w:r>
        <w:rPr>
          <w:rFonts w:ascii="微软雅黑" w:eastAsia="微软雅黑" w:hAnsi="微软雅黑" w:hint="eastAsia"/>
        </w:rPr>
        <w:t>等</w:t>
      </w:r>
      <w:r w:rsidRPr="0012669E">
        <w:rPr>
          <w:rFonts w:ascii="微软雅黑" w:eastAsia="微软雅黑" w:hAnsi="微软雅黑"/>
        </w:rPr>
        <w:t xml:space="preserve"> </w:t>
      </w:r>
    </w:p>
    <w:p w:rsidR="008F2B14" w:rsidRPr="0012669E" w:rsidRDefault="00674425">
      <w:pPr>
        <w:pStyle w:val="2"/>
        <w:rPr>
          <w:rFonts w:ascii="微软雅黑" w:eastAsia="微软雅黑" w:hAnsi="微软雅黑"/>
        </w:rPr>
      </w:pPr>
      <w:bookmarkStart w:id="4" w:name="_Toc506358926"/>
      <w:r w:rsidRPr="0012669E">
        <w:rPr>
          <w:rFonts w:ascii="微软雅黑" w:eastAsia="微软雅黑" w:hAnsi="微软雅黑" w:hint="eastAsia"/>
        </w:rPr>
        <w:t>1.4参考资料</w:t>
      </w:r>
      <w:bookmarkEnd w:id="4"/>
    </w:p>
    <w:p w:rsidR="00B24C97" w:rsidRPr="0012669E" w:rsidRDefault="00B24C97" w:rsidP="00B24C97">
      <w:pPr>
        <w:rPr>
          <w:rFonts w:ascii="微软雅黑" w:eastAsia="微软雅黑" w:hAnsi="微软雅黑" w:hint="eastAsia"/>
        </w:rPr>
      </w:pPr>
    </w:p>
    <w:p w:rsidR="00B24C97" w:rsidRPr="0012669E" w:rsidRDefault="00674425" w:rsidP="00B24C97">
      <w:pPr>
        <w:pStyle w:val="1"/>
        <w:rPr>
          <w:rFonts w:ascii="微软雅黑" w:eastAsia="微软雅黑" w:hAnsi="微软雅黑"/>
        </w:rPr>
      </w:pPr>
      <w:bookmarkStart w:id="5" w:name="_Toc506358927"/>
      <w:r w:rsidRPr="0012669E">
        <w:rPr>
          <w:rFonts w:ascii="微软雅黑" w:eastAsia="微软雅黑" w:hAnsi="微软雅黑" w:hint="eastAsia"/>
        </w:rPr>
        <w:t>2．任务概述</w:t>
      </w:r>
      <w:bookmarkEnd w:id="5"/>
    </w:p>
    <w:p w:rsidR="008F2B14" w:rsidRPr="0012669E" w:rsidRDefault="00674425">
      <w:pPr>
        <w:pStyle w:val="2"/>
        <w:rPr>
          <w:rFonts w:ascii="微软雅黑" w:eastAsia="微软雅黑" w:hAnsi="微软雅黑"/>
        </w:rPr>
      </w:pPr>
      <w:bookmarkStart w:id="6" w:name="_Toc506358928"/>
      <w:r w:rsidRPr="0012669E">
        <w:rPr>
          <w:rFonts w:ascii="微软雅黑" w:eastAsia="微软雅黑" w:hAnsi="微软雅黑" w:hint="eastAsia"/>
        </w:rPr>
        <w:t>2.1目标</w:t>
      </w:r>
      <w:bookmarkEnd w:id="6"/>
    </w:p>
    <w:p w:rsidR="00B24C97" w:rsidRPr="0012669E" w:rsidRDefault="00541B89" w:rsidP="00541B8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实现用户通过客户端发送待解决的问题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服务器端将问题显示给所有用户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实现客户端对得到的问题列表进行解决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服务器端记录</w:t>
      </w:r>
      <w:r>
        <w:rPr>
          <w:rFonts w:ascii="微软雅黑" w:eastAsia="微软雅黑" w:hAnsi="微软雅黑" w:hint="eastAsia"/>
        </w:rPr>
        <w:t>，</w:t>
      </w:r>
      <w:r w:rsidR="00825039">
        <w:rPr>
          <w:rFonts w:ascii="微软雅黑" w:eastAsia="微软雅黑" w:hAnsi="微软雅黑"/>
        </w:rPr>
        <w:t>显示给问题提出者</w:t>
      </w:r>
      <w:r>
        <w:rPr>
          <w:rFonts w:ascii="微软雅黑" w:eastAsia="微软雅黑" w:hAnsi="微软雅黑" w:hint="eastAsia"/>
        </w:rPr>
        <w:t>。</w:t>
      </w:r>
    </w:p>
    <w:p w:rsidR="008F2B14" w:rsidRPr="0012669E" w:rsidRDefault="00674425">
      <w:pPr>
        <w:pStyle w:val="2"/>
        <w:rPr>
          <w:rFonts w:ascii="微软雅黑" w:eastAsia="微软雅黑" w:hAnsi="微软雅黑"/>
        </w:rPr>
      </w:pPr>
      <w:bookmarkStart w:id="7" w:name="_Toc506358929"/>
      <w:r w:rsidRPr="0012669E">
        <w:rPr>
          <w:rFonts w:ascii="微软雅黑" w:eastAsia="微软雅黑" w:hAnsi="微软雅黑" w:hint="eastAsia"/>
        </w:rPr>
        <w:t>2.2运行环境</w:t>
      </w:r>
      <w:bookmarkEnd w:id="7"/>
    </w:p>
    <w:p w:rsidR="00B24C97" w:rsidRPr="0012669E" w:rsidRDefault="00B24C97" w:rsidP="00ED6F3F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服务器：</w:t>
      </w:r>
    </w:p>
    <w:p w:rsidR="008F2B14" w:rsidRPr="0012669E" w:rsidRDefault="00674425" w:rsidP="00ED6F3F">
      <w:pPr>
        <w:ind w:leftChars="200" w:left="420"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 xml:space="preserve">操作系统：Microsoft Windows </w:t>
      </w:r>
      <w:r w:rsidR="0056016E">
        <w:rPr>
          <w:rFonts w:ascii="微软雅黑" w:eastAsia="微软雅黑" w:hAnsi="微软雅黑"/>
        </w:rPr>
        <w:t>XP</w:t>
      </w:r>
    </w:p>
    <w:p w:rsidR="008F2B14" w:rsidRPr="0012669E" w:rsidRDefault="00674425" w:rsidP="00ED6F3F">
      <w:pPr>
        <w:ind w:leftChars="200" w:left="420"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 w:hint="eastAsia"/>
        </w:rPr>
        <w:t>数 据 库：</w:t>
      </w:r>
      <w:r w:rsidR="00B24C97" w:rsidRPr="0012669E">
        <w:rPr>
          <w:rFonts w:ascii="微软雅黑" w:eastAsia="微软雅黑" w:hAnsi="微软雅黑" w:hint="eastAsia"/>
        </w:rPr>
        <w:t>MySQl</w:t>
      </w:r>
    </w:p>
    <w:p w:rsidR="00B24C97" w:rsidRPr="0012669E" w:rsidRDefault="00B24C97" w:rsidP="00ED6F3F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客户端：</w:t>
      </w:r>
    </w:p>
    <w:p w:rsidR="008F2B14" w:rsidRPr="0012669E" w:rsidRDefault="00B24C97">
      <w:pPr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ab/>
      </w:r>
      <w:r w:rsidR="00ED6F3F">
        <w:rPr>
          <w:rFonts w:ascii="微软雅黑" w:eastAsia="微软雅黑" w:hAnsi="微软雅黑"/>
        </w:rPr>
        <w:tab/>
      </w:r>
      <w:r w:rsidRPr="0012669E">
        <w:rPr>
          <w:rFonts w:ascii="微软雅黑" w:eastAsia="微软雅黑" w:hAnsi="微软雅黑"/>
        </w:rPr>
        <w:t>操作系统：andro</w:t>
      </w:r>
      <w:r w:rsidR="00E27C63" w:rsidRPr="0012669E">
        <w:rPr>
          <w:rFonts w:ascii="微软雅黑" w:eastAsia="微软雅黑" w:hAnsi="微软雅黑"/>
        </w:rPr>
        <w:t>id</w:t>
      </w:r>
    </w:p>
    <w:p w:rsidR="008F2B14" w:rsidRPr="0012669E" w:rsidRDefault="00B24C97">
      <w:pPr>
        <w:pStyle w:val="1"/>
        <w:rPr>
          <w:rFonts w:ascii="微软雅黑" w:eastAsia="微软雅黑" w:hAnsi="微软雅黑"/>
        </w:rPr>
      </w:pPr>
      <w:bookmarkStart w:id="8" w:name="_Toc506358937"/>
      <w:r w:rsidRPr="0012669E">
        <w:rPr>
          <w:rFonts w:ascii="微软雅黑" w:eastAsia="微软雅黑" w:hAnsi="微软雅黑" w:hint="eastAsia"/>
        </w:rPr>
        <w:lastRenderedPageBreak/>
        <w:t>3</w:t>
      </w:r>
      <w:r w:rsidR="00674425" w:rsidRPr="0012669E">
        <w:rPr>
          <w:rFonts w:ascii="微软雅黑" w:eastAsia="微软雅黑" w:hAnsi="微软雅黑" w:hint="eastAsia"/>
        </w:rPr>
        <w:t>．功能需求</w:t>
      </w:r>
      <w:bookmarkEnd w:id="8"/>
    </w:p>
    <w:p w:rsidR="008F2B14" w:rsidRPr="0012669E" w:rsidRDefault="00B24C97">
      <w:pPr>
        <w:pStyle w:val="2"/>
        <w:rPr>
          <w:rFonts w:ascii="微软雅黑" w:eastAsia="微软雅黑" w:hAnsi="微软雅黑"/>
        </w:rPr>
      </w:pPr>
      <w:bookmarkStart w:id="9" w:name="_Toc506358938"/>
      <w:r w:rsidRPr="0012669E">
        <w:rPr>
          <w:rFonts w:ascii="微软雅黑" w:eastAsia="微软雅黑" w:hAnsi="微软雅黑" w:hint="eastAsia"/>
        </w:rPr>
        <w:t>3.</w:t>
      </w:r>
      <w:r w:rsidR="00674425" w:rsidRPr="0012669E">
        <w:rPr>
          <w:rFonts w:ascii="微软雅黑" w:eastAsia="微软雅黑" w:hAnsi="微软雅黑" w:hint="eastAsia"/>
        </w:rPr>
        <w:t>1功能划分</w:t>
      </w:r>
      <w:bookmarkEnd w:id="9"/>
    </w:p>
    <w:p w:rsidR="00B24C97" w:rsidRPr="0012669E" w:rsidRDefault="00B24C97" w:rsidP="00B24C97">
      <w:pPr>
        <w:rPr>
          <w:rFonts w:ascii="微软雅黑" w:eastAsia="微软雅黑" w:hAnsi="微软雅黑"/>
        </w:rPr>
      </w:pPr>
    </w:p>
    <w:p w:rsidR="00EC7F74" w:rsidRDefault="00B24C97" w:rsidP="00EC7F74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服务器：移动端的连接注册功能，</w:t>
      </w:r>
      <w:r w:rsidR="00EC7F74">
        <w:rPr>
          <w:rFonts w:ascii="微软雅黑" w:eastAsia="微软雅黑" w:hAnsi="微软雅黑"/>
        </w:rPr>
        <w:t>修改密码功能</w:t>
      </w:r>
      <w:r w:rsidR="00EC7F74">
        <w:rPr>
          <w:rFonts w:ascii="微软雅黑" w:eastAsia="微软雅黑" w:hAnsi="微软雅黑" w:hint="eastAsia"/>
        </w:rPr>
        <w:t>，</w:t>
      </w:r>
      <w:r w:rsidR="00B249F0">
        <w:rPr>
          <w:rFonts w:ascii="微软雅黑" w:eastAsia="微软雅黑" w:hAnsi="微软雅黑" w:hint="eastAsia"/>
        </w:rPr>
        <w:t>验证</w:t>
      </w:r>
      <w:r w:rsidR="00B249F0">
        <w:rPr>
          <w:rFonts w:ascii="微软雅黑" w:eastAsia="微软雅黑" w:hAnsi="微软雅黑"/>
        </w:rPr>
        <w:t>登录</w:t>
      </w:r>
      <w:r w:rsidR="00EC7F74">
        <w:rPr>
          <w:rFonts w:ascii="微软雅黑" w:eastAsia="微软雅黑" w:hAnsi="微软雅黑"/>
        </w:rPr>
        <w:t>功能</w:t>
      </w:r>
      <w:r w:rsidR="00EC7F74">
        <w:rPr>
          <w:rFonts w:ascii="微软雅黑" w:eastAsia="微软雅黑" w:hAnsi="微软雅黑" w:hint="eastAsia"/>
        </w:rPr>
        <w:t>，存储客户端提出的问题功能，记录问题解决状态功能。</w:t>
      </w:r>
    </w:p>
    <w:p w:rsidR="00B24C97" w:rsidRPr="0012669E" w:rsidRDefault="00100E0F" w:rsidP="00EC7F7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客户端：接收来自于服务器的待解决问题列表并显示</w:t>
      </w:r>
      <w:r w:rsidR="00254E60" w:rsidRPr="0012669E">
        <w:rPr>
          <w:rFonts w:ascii="微软雅黑" w:eastAsia="微软雅黑" w:hAnsi="微软雅黑"/>
        </w:rPr>
        <w:t>，向服务器进行注册，</w:t>
      </w:r>
      <w:r w:rsidR="00077FAE">
        <w:rPr>
          <w:rFonts w:ascii="微软雅黑" w:eastAsia="微软雅黑" w:hAnsi="微软雅黑"/>
        </w:rPr>
        <w:t>向服务器发送修改密码</w:t>
      </w:r>
      <w:r w:rsidR="00077FAE">
        <w:rPr>
          <w:rFonts w:ascii="微软雅黑" w:eastAsia="微软雅黑" w:hAnsi="微软雅黑" w:hint="eastAsia"/>
        </w:rPr>
        <w:t>，</w:t>
      </w:r>
      <w:r w:rsidR="00EC7F74">
        <w:rPr>
          <w:rFonts w:ascii="微软雅黑" w:eastAsia="微软雅黑" w:hAnsi="微软雅黑"/>
        </w:rPr>
        <w:t>通过服务器验证登陆</w:t>
      </w:r>
      <w:r w:rsidR="00EC7F74">
        <w:rPr>
          <w:rFonts w:ascii="微软雅黑" w:eastAsia="微软雅黑" w:hAnsi="微软雅黑" w:hint="eastAsia"/>
        </w:rPr>
        <w:t>，</w:t>
      </w:r>
      <w:r w:rsidR="00EC7F74">
        <w:rPr>
          <w:rFonts w:ascii="微软雅黑" w:eastAsia="微软雅黑" w:hAnsi="微软雅黑"/>
        </w:rPr>
        <w:t>解决指定问题功能</w:t>
      </w:r>
      <w:r w:rsidR="00077FAE">
        <w:rPr>
          <w:rFonts w:ascii="微软雅黑" w:eastAsia="微软雅黑" w:hAnsi="微软雅黑" w:hint="eastAsia"/>
        </w:rPr>
        <w:t>。</w:t>
      </w:r>
    </w:p>
    <w:p w:rsidR="008F2B14" w:rsidRPr="0012669E" w:rsidRDefault="00E27C63">
      <w:pPr>
        <w:pStyle w:val="2"/>
        <w:rPr>
          <w:rFonts w:ascii="微软雅黑" w:eastAsia="微软雅黑" w:hAnsi="微软雅黑"/>
        </w:rPr>
      </w:pPr>
      <w:bookmarkStart w:id="10" w:name="_Toc506358939"/>
      <w:r w:rsidRPr="0012669E">
        <w:rPr>
          <w:rFonts w:ascii="微软雅黑" w:eastAsia="微软雅黑" w:hAnsi="微软雅黑"/>
        </w:rPr>
        <w:t>3</w:t>
      </w:r>
      <w:r w:rsidR="00674425" w:rsidRPr="0012669E">
        <w:rPr>
          <w:rFonts w:ascii="微软雅黑" w:eastAsia="微软雅黑" w:hAnsi="微软雅黑" w:hint="eastAsia"/>
        </w:rPr>
        <w:t>.2功能描述</w:t>
      </w:r>
      <w:bookmarkEnd w:id="10"/>
    </w:p>
    <w:p w:rsidR="00254E60" w:rsidRPr="0012669E" w:rsidRDefault="00254E60" w:rsidP="00E65B0D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1</w:t>
      </w:r>
      <w:r w:rsidRPr="0012669E">
        <w:rPr>
          <w:rFonts w:ascii="微软雅黑" w:eastAsia="微软雅黑" w:hAnsi="微软雅黑" w:hint="eastAsia"/>
        </w:rPr>
        <w:t>．</w:t>
      </w:r>
      <w:r w:rsidR="00E65B0D" w:rsidRPr="0012669E">
        <w:rPr>
          <w:rFonts w:ascii="微软雅黑" w:eastAsia="微软雅黑" w:hAnsi="微软雅黑"/>
        </w:rPr>
        <w:t>移动端的连接注册功能</w:t>
      </w:r>
      <w:r w:rsidR="00E65B0D">
        <w:rPr>
          <w:rFonts w:ascii="微软雅黑" w:eastAsia="微软雅黑" w:hAnsi="微软雅黑"/>
        </w:rPr>
        <w:t>：客户端在使用该应用之前</w:t>
      </w:r>
      <w:r w:rsidR="00E65B0D">
        <w:rPr>
          <w:rFonts w:ascii="微软雅黑" w:eastAsia="微软雅黑" w:hAnsi="微软雅黑" w:hint="eastAsia"/>
        </w:rPr>
        <w:t>，需要进行注册，</w:t>
      </w:r>
      <w:r w:rsidR="00E65B0D">
        <w:rPr>
          <w:rFonts w:ascii="微软雅黑" w:eastAsia="微软雅黑" w:hAnsi="微软雅黑"/>
        </w:rPr>
        <w:t>务器需要进行注册信息接收</w:t>
      </w:r>
      <w:r w:rsidR="00E65B0D">
        <w:rPr>
          <w:rFonts w:ascii="微软雅黑" w:eastAsia="微软雅黑" w:hAnsi="微软雅黑" w:hint="eastAsia"/>
        </w:rPr>
        <w:t>、</w:t>
      </w:r>
      <w:r w:rsidR="00E65B0D">
        <w:rPr>
          <w:rFonts w:ascii="微软雅黑" w:eastAsia="微软雅黑" w:hAnsi="微软雅黑"/>
        </w:rPr>
        <w:t>验证并返回特定指示</w:t>
      </w:r>
      <w:r w:rsidRPr="0012669E">
        <w:rPr>
          <w:rFonts w:ascii="微软雅黑" w:eastAsia="微软雅黑" w:hAnsi="微软雅黑"/>
        </w:rPr>
        <w:t>。</w:t>
      </w:r>
    </w:p>
    <w:p w:rsidR="00254E60" w:rsidRPr="0012669E" w:rsidRDefault="00254E60" w:rsidP="00E65B0D">
      <w:pPr>
        <w:ind w:firstLine="420"/>
        <w:rPr>
          <w:rFonts w:ascii="微软雅黑" w:eastAsia="微软雅黑" w:hAnsi="微软雅黑" w:hint="eastAsia"/>
        </w:rPr>
      </w:pPr>
      <w:r w:rsidRPr="0012669E">
        <w:rPr>
          <w:rFonts w:ascii="微软雅黑" w:eastAsia="微软雅黑" w:hAnsi="微软雅黑"/>
        </w:rPr>
        <w:t>2</w:t>
      </w:r>
      <w:r w:rsidRPr="0012669E">
        <w:rPr>
          <w:rFonts w:ascii="微软雅黑" w:eastAsia="微软雅黑" w:hAnsi="微软雅黑" w:hint="eastAsia"/>
        </w:rPr>
        <w:t>．</w:t>
      </w:r>
      <w:r w:rsidR="00B249F0">
        <w:rPr>
          <w:rFonts w:ascii="微软雅黑" w:eastAsia="微软雅黑" w:hAnsi="微软雅黑"/>
        </w:rPr>
        <w:t>修改密码功能</w:t>
      </w:r>
      <w:r w:rsidRPr="0012669E">
        <w:rPr>
          <w:rFonts w:ascii="微软雅黑" w:eastAsia="微软雅黑" w:hAnsi="微软雅黑"/>
        </w:rPr>
        <w:t>：</w:t>
      </w:r>
      <w:r w:rsidR="00B249F0">
        <w:rPr>
          <w:rFonts w:ascii="微软雅黑" w:eastAsia="微软雅黑" w:hAnsi="微软雅黑"/>
        </w:rPr>
        <w:t>接收</w:t>
      </w:r>
      <w:r w:rsidR="00B249F0">
        <w:rPr>
          <w:rFonts w:ascii="微软雅黑" w:eastAsia="微软雅黑" w:hAnsi="微软雅黑" w:hint="eastAsia"/>
        </w:rPr>
        <w:t>客户端</w:t>
      </w:r>
      <w:r w:rsidR="00B249F0">
        <w:rPr>
          <w:rFonts w:ascii="微软雅黑" w:eastAsia="微软雅黑" w:hAnsi="微软雅黑"/>
        </w:rPr>
        <w:t>发送的修改密码请求</w:t>
      </w:r>
      <w:r w:rsidR="00B249F0">
        <w:rPr>
          <w:rFonts w:ascii="微软雅黑" w:eastAsia="微软雅黑" w:hAnsi="微软雅黑" w:hint="eastAsia"/>
        </w:rPr>
        <w:t>、验证并返回特定指示。</w:t>
      </w:r>
    </w:p>
    <w:p w:rsidR="00254E60" w:rsidRPr="0012669E" w:rsidRDefault="00254E60" w:rsidP="00E65B0D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3</w:t>
      </w:r>
      <w:r w:rsidRPr="0012669E">
        <w:rPr>
          <w:rFonts w:ascii="微软雅黑" w:eastAsia="微软雅黑" w:hAnsi="微软雅黑" w:hint="eastAsia"/>
        </w:rPr>
        <w:t>．</w:t>
      </w:r>
      <w:r w:rsidR="00B249F0">
        <w:rPr>
          <w:rFonts w:ascii="微软雅黑" w:eastAsia="微软雅黑" w:hAnsi="微软雅黑" w:hint="eastAsia"/>
        </w:rPr>
        <w:t>验证</w:t>
      </w:r>
      <w:r w:rsidR="00B249F0">
        <w:rPr>
          <w:rFonts w:ascii="微软雅黑" w:eastAsia="微软雅黑" w:hAnsi="微软雅黑"/>
        </w:rPr>
        <w:t>登录功能</w:t>
      </w:r>
      <w:r w:rsidRPr="0012669E">
        <w:rPr>
          <w:rFonts w:ascii="微软雅黑" w:eastAsia="微软雅黑" w:hAnsi="微软雅黑"/>
        </w:rPr>
        <w:t>：</w:t>
      </w:r>
      <w:r w:rsidR="00B249F0">
        <w:rPr>
          <w:rFonts w:ascii="微软雅黑" w:eastAsia="微软雅黑" w:hAnsi="微软雅黑"/>
        </w:rPr>
        <w:t>接收客户端发送的登陆请求</w:t>
      </w:r>
      <w:r w:rsidR="00B249F0">
        <w:rPr>
          <w:rFonts w:ascii="微软雅黑" w:eastAsia="微软雅黑" w:hAnsi="微软雅黑" w:hint="eastAsia"/>
        </w:rPr>
        <w:t>，</w:t>
      </w:r>
      <w:r w:rsidR="00B249F0">
        <w:rPr>
          <w:rFonts w:ascii="微软雅黑" w:eastAsia="微软雅黑" w:hAnsi="微软雅黑"/>
        </w:rPr>
        <w:t>验证登录</w:t>
      </w:r>
      <w:r w:rsidR="00E53004">
        <w:rPr>
          <w:rFonts w:ascii="微软雅黑" w:eastAsia="微软雅黑" w:hAnsi="微软雅黑"/>
        </w:rPr>
        <w:t>是否成功并返回标识</w:t>
      </w:r>
      <w:r w:rsidR="00DA4558">
        <w:rPr>
          <w:rFonts w:ascii="微软雅黑" w:eastAsia="微软雅黑" w:hAnsi="微软雅黑" w:hint="eastAsia"/>
        </w:rPr>
        <w:t>。</w:t>
      </w:r>
    </w:p>
    <w:p w:rsidR="00254E60" w:rsidRPr="00F33256" w:rsidRDefault="00254E60" w:rsidP="005770B2">
      <w:pPr>
        <w:ind w:firstLine="420"/>
        <w:rPr>
          <w:rFonts w:ascii="微软雅黑" w:eastAsia="微软雅黑" w:hAnsi="微软雅黑" w:hint="eastAsia"/>
        </w:rPr>
      </w:pPr>
      <w:r w:rsidRPr="0012669E">
        <w:rPr>
          <w:rFonts w:ascii="微软雅黑" w:eastAsia="微软雅黑" w:hAnsi="微软雅黑"/>
        </w:rPr>
        <w:t>4</w:t>
      </w:r>
      <w:r w:rsidRPr="0012669E">
        <w:rPr>
          <w:rFonts w:ascii="微软雅黑" w:eastAsia="微软雅黑" w:hAnsi="微软雅黑" w:hint="eastAsia"/>
        </w:rPr>
        <w:t>．</w:t>
      </w:r>
      <w:r w:rsidR="00F33256">
        <w:rPr>
          <w:rFonts w:ascii="微软雅黑" w:eastAsia="微软雅黑" w:hAnsi="微软雅黑" w:hint="eastAsia"/>
        </w:rPr>
        <w:t>存储客户端提出的问题功能</w:t>
      </w:r>
      <w:r w:rsidRPr="0012669E">
        <w:rPr>
          <w:rFonts w:ascii="微软雅黑" w:eastAsia="微软雅黑" w:hAnsi="微软雅黑"/>
        </w:rPr>
        <w:t>：</w:t>
      </w:r>
      <w:r w:rsidR="00F33256">
        <w:rPr>
          <w:rFonts w:ascii="微软雅黑" w:eastAsia="微软雅黑" w:hAnsi="微软雅黑" w:hint="eastAsia"/>
        </w:rPr>
        <w:t>客户端</w:t>
      </w:r>
      <w:r w:rsidR="00F33256">
        <w:rPr>
          <w:rFonts w:ascii="微软雅黑" w:eastAsia="微软雅黑" w:hAnsi="微软雅黑"/>
        </w:rPr>
        <w:t>提出问题时</w:t>
      </w:r>
      <w:r w:rsidR="00F33256">
        <w:rPr>
          <w:rFonts w:ascii="微软雅黑" w:eastAsia="微软雅黑" w:hAnsi="微软雅黑" w:hint="eastAsia"/>
        </w:rPr>
        <w:t>，</w:t>
      </w:r>
      <w:r w:rsidR="00F33256">
        <w:rPr>
          <w:rFonts w:ascii="微软雅黑" w:eastAsia="微软雅黑" w:hAnsi="微软雅黑"/>
        </w:rPr>
        <w:t>上交给服务器</w:t>
      </w:r>
      <w:r w:rsidR="00F33256">
        <w:rPr>
          <w:rFonts w:ascii="微软雅黑" w:eastAsia="微软雅黑" w:hAnsi="微软雅黑" w:hint="eastAsia"/>
        </w:rPr>
        <w:t>，</w:t>
      </w:r>
      <w:r w:rsidR="005770B2">
        <w:rPr>
          <w:rFonts w:ascii="微软雅黑" w:eastAsia="微软雅黑" w:hAnsi="微软雅黑" w:hint="eastAsia"/>
        </w:rPr>
        <w:t>服务器需要对其</w:t>
      </w:r>
      <w:r w:rsidR="00F33256">
        <w:rPr>
          <w:rFonts w:ascii="微软雅黑" w:eastAsia="微软雅黑" w:hAnsi="微软雅黑" w:hint="eastAsia"/>
        </w:rPr>
        <w:t>进行存储</w:t>
      </w:r>
    </w:p>
    <w:p w:rsidR="00254E60" w:rsidRDefault="00254E60" w:rsidP="00E65B0D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5</w:t>
      </w:r>
      <w:r w:rsidRPr="0012669E">
        <w:rPr>
          <w:rFonts w:ascii="微软雅黑" w:eastAsia="微软雅黑" w:hAnsi="微软雅黑" w:hint="eastAsia"/>
        </w:rPr>
        <w:t>．</w:t>
      </w:r>
      <w:r w:rsidR="00B20789">
        <w:rPr>
          <w:rFonts w:ascii="微软雅黑" w:eastAsia="微软雅黑" w:hAnsi="微软雅黑" w:hint="eastAsia"/>
        </w:rPr>
        <w:t>记录问题解决状态功能</w:t>
      </w:r>
      <w:r w:rsidRPr="0012669E">
        <w:rPr>
          <w:rFonts w:ascii="微软雅黑" w:eastAsia="微软雅黑" w:hAnsi="微软雅黑"/>
        </w:rPr>
        <w:t>：</w:t>
      </w:r>
      <w:r w:rsidR="00B20789">
        <w:rPr>
          <w:rFonts w:ascii="微软雅黑" w:eastAsia="微软雅黑" w:hAnsi="微软雅黑" w:hint="eastAsia"/>
        </w:rPr>
        <w:t>记录</w:t>
      </w:r>
      <w:r w:rsidR="00B20789">
        <w:rPr>
          <w:rFonts w:ascii="微软雅黑" w:eastAsia="微软雅黑" w:hAnsi="微软雅黑"/>
        </w:rPr>
        <w:t>问题的解决状态</w:t>
      </w:r>
      <w:r w:rsidR="00B20789">
        <w:rPr>
          <w:rFonts w:ascii="微软雅黑" w:eastAsia="微软雅黑" w:hAnsi="微软雅黑" w:hint="eastAsia"/>
        </w:rPr>
        <w:t>（已解决，待解决，解决中）</w:t>
      </w:r>
    </w:p>
    <w:p w:rsidR="00C21264" w:rsidRPr="0012669E" w:rsidRDefault="00C21264" w:rsidP="00E65B0D">
      <w:pPr>
        <w:ind w:firstLine="420"/>
        <w:rPr>
          <w:rFonts w:ascii="微软雅黑" w:eastAsia="微软雅黑" w:hAnsi="微软雅黑" w:hint="eastAsia"/>
        </w:rPr>
      </w:pPr>
    </w:p>
    <w:p w:rsidR="00C21264" w:rsidRDefault="00254E60" w:rsidP="00E65B0D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6</w:t>
      </w:r>
      <w:r w:rsidRPr="0012669E">
        <w:rPr>
          <w:rFonts w:ascii="微软雅黑" w:eastAsia="微软雅黑" w:hAnsi="微软雅黑" w:hint="eastAsia"/>
        </w:rPr>
        <w:t>．</w:t>
      </w:r>
      <w:r w:rsidR="00C21264">
        <w:rPr>
          <w:rFonts w:ascii="微软雅黑" w:eastAsia="微软雅黑" w:hAnsi="微软雅黑"/>
        </w:rPr>
        <w:t>接收来自于服务器的待解决问题列表并显示</w:t>
      </w:r>
      <w:r w:rsidR="008668EB">
        <w:rPr>
          <w:rFonts w:ascii="微软雅黑" w:eastAsia="微软雅黑" w:hAnsi="微软雅黑" w:hint="eastAsia"/>
        </w:rPr>
        <w:t>：</w:t>
      </w:r>
      <w:r w:rsidR="00C21264">
        <w:rPr>
          <w:rFonts w:ascii="微软雅黑" w:eastAsia="微软雅黑" w:hAnsi="微软雅黑"/>
        </w:rPr>
        <w:t>接收来自于服务器的所有其他用户的问题的列表</w:t>
      </w:r>
      <w:r w:rsidR="00C21264">
        <w:rPr>
          <w:rFonts w:ascii="微软雅黑" w:eastAsia="微软雅黑" w:hAnsi="微软雅黑" w:hint="eastAsia"/>
        </w:rPr>
        <w:t>，</w:t>
      </w:r>
      <w:r w:rsidR="00C21264">
        <w:rPr>
          <w:rFonts w:ascii="微软雅黑" w:eastAsia="微软雅黑" w:hAnsi="微软雅黑"/>
        </w:rPr>
        <w:t>将其显示在界面</w:t>
      </w:r>
      <w:r w:rsidR="00C21264">
        <w:rPr>
          <w:rFonts w:ascii="微软雅黑" w:eastAsia="微软雅黑" w:hAnsi="微软雅黑" w:hint="eastAsia"/>
        </w:rPr>
        <w:t>，</w:t>
      </w:r>
      <w:r w:rsidR="00C21264">
        <w:rPr>
          <w:rFonts w:ascii="微软雅黑" w:eastAsia="微软雅黑" w:hAnsi="微软雅黑"/>
        </w:rPr>
        <w:t>供用户解决</w:t>
      </w:r>
    </w:p>
    <w:p w:rsidR="008668EB" w:rsidRDefault="00C21264" w:rsidP="00E65B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12669E">
        <w:rPr>
          <w:rFonts w:ascii="微软雅黑" w:eastAsia="微软雅黑" w:hAnsi="微软雅黑" w:hint="eastAsia"/>
        </w:rPr>
        <w:t>．</w:t>
      </w:r>
      <w:r w:rsidR="008668EB" w:rsidRPr="0012669E">
        <w:rPr>
          <w:rFonts w:ascii="微软雅黑" w:eastAsia="微软雅黑" w:hAnsi="微软雅黑"/>
        </w:rPr>
        <w:t>向服务器进行注册</w:t>
      </w:r>
      <w:r w:rsidR="008668EB">
        <w:rPr>
          <w:rFonts w:ascii="微软雅黑" w:eastAsia="微软雅黑" w:hAnsi="微软雅黑" w:hint="eastAsia"/>
        </w:rPr>
        <w:t>：用户在使用之前，需要先进行注册</w:t>
      </w:r>
      <w:r w:rsidR="00364C62">
        <w:rPr>
          <w:rFonts w:ascii="微软雅黑" w:eastAsia="微软雅黑" w:hAnsi="微软雅黑" w:hint="eastAsia"/>
        </w:rPr>
        <w:t>，将注册信息交由服务器端进行处理</w:t>
      </w:r>
    </w:p>
    <w:p w:rsidR="00C21264" w:rsidRDefault="00C21264" w:rsidP="00E65B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Pr="0012669E">
        <w:rPr>
          <w:rFonts w:ascii="微软雅黑" w:eastAsia="微软雅黑" w:hAnsi="微软雅黑" w:hint="eastAsia"/>
        </w:rPr>
        <w:t>．</w:t>
      </w:r>
      <w:r w:rsidR="003562B3">
        <w:rPr>
          <w:rFonts w:ascii="微软雅黑" w:eastAsia="微软雅黑" w:hAnsi="微软雅黑"/>
        </w:rPr>
        <w:t>向服务器发送修改密码</w:t>
      </w:r>
      <w:r w:rsidR="003562B3">
        <w:rPr>
          <w:rFonts w:ascii="微软雅黑" w:eastAsia="微软雅黑" w:hAnsi="微软雅黑" w:hint="eastAsia"/>
        </w:rPr>
        <w:t>：</w:t>
      </w:r>
      <w:r w:rsidR="003562B3">
        <w:rPr>
          <w:rFonts w:ascii="微软雅黑" w:eastAsia="微软雅黑" w:hAnsi="微软雅黑"/>
        </w:rPr>
        <w:t>修改当前用户密码</w:t>
      </w:r>
      <w:r w:rsidR="00364C62">
        <w:rPr>
          <w:rFonts w:ascii="微软雅黑" w:eastAsia="微软雅黑" w:hAnsi="微软雅黑" w:hint="eastAsia"/>
        </w:rPr>
        <w:t>，</w:t>
      </w:r>
      <w:r w:rsidR="00364C62">
        <w:rPr>
          <w:rFonts w:ascii="微软雅黑" w:eastAsia="微软雅黑" w:hAnsi="微软雅黑"/>
        </w:rPr>
        <w:t>将修改信息发送给服务器进行处理</w:t>
      </w:r>
    </w:p>
    <w:p w:rsidR="00C21264" w:rsidRDefault="00C21264" w:rsidP="00E65B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Pr="0012669E">
        <w:rPr>
          <w:rFonts w:ascii="微软雅黑" w:eastAsia="微软雅黑" w:hAnsi="微软雅黑" w:hint="eastAsia"/>
        </w:rPr>
        <w:t>．</w:t>
      </w:r>
      <w:r w:rsidR="0094222E">
        <w:rPr>
          <w:rFonts w:ascii="微软雅黑" w:eastAsia="微软雅黑" w:hAnsi="微软雅黑"/>
        </w:rPr>
        <w:t>通过服务器验证登陆</w:t>
      </w:r>
      <w:r w:rsidR="0094222E">
        <w:rPr>
          <w:rFonts w:ascii="微软雅黑" w:eastAsia="微软雅黑" w:hAnsi="微软雅黑" w:hint="eastAsia"/>
        </w:rPr>
        <w:t>：</w:t>
      </w:r>
      <w:r w:rsidR="0094222E">
        <w:rPr>
          <w:rFonts w:ascii="微软雅黑" w:eastAsia="微软雅黑" w:hAnsi="微软雅黑"/>
        </w:rPr>
        <w:t>使用前</w:t>
      </w:r>
      <w:r w:rsidR="0094222E">
        <w:rPr>
          <w:rFonts w:ascii="微软雅黑" w:eastAsia="微软雅黑" w:hAnsi="微软雅黑" w:hint="eastAsia"/>
        </w:rPr>
        <w:t>，</w:t>
      </w:r>
      <w:r w:rsidR="0094222E">
        <w:rPr>
          <w:rFonts w:ascii="微软雅黑" w:eastAsia="微软雅黑" w:hAnsi="微软雅黑"/>
        </w:rPr>
        <w:t>需要进行登录</w:t>
      </w:r>
      <w:r w:rsidR="0094222E">
        <w:rPr>
          <w:rFonts w:ascii="微软雅黑" w:eastAsia="微软雅黑" w:hAnsi="微软雅黑" w:hint="eastAsia"/>
        </w:rPr>
        <w:t>，</w:t>
      </w:r>
      <w:r w:rsidR="0094222E">
        <w:rPr>
          <w:rFonts w:ascii="微软雅黑" w:eastAsia="微软雅黑" w:hAnsi="微软雅黑"/>
        </w:rPr>
        <w:t>将账号密码信息发送给服务器端进行处理判断是否登陆成功</w:t>
      </w:r>
    </w:p>
    <w:p w:rsidR="0094222E" w:rsidRPr="0012669E" w:rsidRDefault="0094222E" w:rsidP="00E65B0D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10</w:t>
      </w:r>
      <w:r w:rsidRPr="0012669E"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>解决指定问题功能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可以对从服务器</w:t>
      </w:r>
      <w:r w:rsidR="00626A36">
        <w:rPr>
          <w:rFonts w:ascii="微软雅黑" w:eastAsia="微软雅黑" w:hAnsi="微软雅黑"/>
        </w:rPr>
        <w:t>得到的问题</w:t>
      </w:r>
      <w:r>
        <w:rPr>
          <w:rFonts w:ascii="微软雅黑" w:eastAsia="微软雅黑" w:hAnsi="微软雅黑"/>
        </w:rPr>
        <w:t>列表</w:t>
      </w:r>
      <w:r w:rsidR="00626A36">
        <w:rPr>
          <w:rFonts w:ascii="微软雅黑" w:eastAsia="微软雅黑" w:hAnsi="微软雅黑"/>
        </w:rPr>
        <w:t>中的某个问题</w:t>
      </w:r>
      <w:r>
        <w:rPr>
          <w:rFonts w:ascii="微软雅黑" w:eastAsia="微软雅黑" w:hAnsi="微软雅黑"/>
        </w:rPr>
        <w:t>进行解决</w:t>
      </w:r>
      <w:r w:rsidR="00626A36">
        <w:rPr>
          <w:rFonts w:ascii="微软雅黑" w:eastAsia="微软雅黑" w:hAnsi="微软雅黑" w:hint="eastAsia"/>
        </w:rPr>
        <w:t>，</w:t>
      </w:r>
      <w:r w:rsidR="00327688">
        <w:rPr>
          <w:rFonts w:ascii="微软雅黑" w:eastAsia="微软雅黑" w:hAnsi="微软雅黑"/>
        </w:rPr>
        <w:t>并通</w:t>
      </w:r>
      <w:r w:rsidR="00626A36">
        <w:rPr>
          <w:rFonts w:ascii="微软雅黑" w:eastAsia="微软雅黑" w:hAnsi="微软雅黑"/>
        </w:rPr>
        <w:t>知服务器</w:t>
      </w:r>
    </w:p>
    <w:p w:rsidR="008F2B14" w:rsidRPr="0012669E" w:rsidRDefault="00E27C63">
      <w:pPr>
        <w:pStyle w:val="1"/>
        <w:rPr>
          <w:rFonts w:ascii="微软雅黑" w:eastAsia="微软雅黑" w:hAnsi="微软雅黑"/>
        </w:rPr>
      </w:pPr>
      <w:bookmarkStart w:id="11" w:name="_Toc506358940"/>
      <w:r w:rsidRPr="0012669E">
        <w:rPr>
          <w:rFonts w:ascii="微软雅黑" w:eastAsia="微软雅黑" w:hAnsi="微软雅黑"/>
        </w:rPr>
        <w:t>4</w:t>
      </w:r>
      <w:r w:rsidR="00674425" w:rsidRPr="0012669E">
        <w:rPr>
          <w:rFonts w:ascii="微软雅黑" w:eastAsia="微软雅黑" w:hAnsi="微软雅黑" w:hint="eastAsia"/>
        </w:rPr>
        <w:t>．性能需求</w:t>
      </w:r>
      <w:bookmarkEnd w:id="11"/>
    </w:p>
    <w:p w:rsidR="00254E60" w:rsidRPr="0012669E" w:rsidRDefault="00E27C63" w:rsidP="00254E60">
      <w:pPr>
        <w:pStyle w:val="2"/>
        <w:rPr>
          <w:rFonts w:ascii="微软雅黑" w:eastAsia="微软雅黑" w:hAnsi="微软雅黑"/>
        </w:rPr>
      </w:pPr>
      <w:bookmarkStart w:id="12" w:name="_Toc506358941"/>
      <w:r w:rsidRPr="0012669E">
        <w:rPr>
          <w:rFonts w:ascii="微软雅黑" w:eastAsia="微软雅黑" w:hAnsi="微软雅黑"/>
        </w:rPr>
        <w:t>4</w:t>
      </w:r>
      <w:r w:rsidR="00674425" w:rsidRPr="0012669E">
        <w:rPr>
          <w:rFonts w:ascii="微软雅黑" w:eastAsia="微软雅黑" w:hAnsi="微软雅黑" w:hint="eastAsia"/>
        </w:rPr>
        <w:t>.1数据精确度</w:t>
      </w:r>
      <w:bookmarkEnd w:id="12"/>
    </w:p>
    <w:p w:rsidR="00254E60" w:rsidRPr="0012669E" w:rsidRDefault="00254E60" w:rsidP="00734970">
      <w:pPr>
        <w:ind w:firstLine="420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t>需要保证客户端</w:t>
      </w:r>
      <w:r w:rsidR="00734970">
        <w:rPr>
          <w:rFonts w:ascii="微软雅黑" w:eastAsia="微软雅黑" w:hAnsi="微软雅黑"/>
        </w:rPr>
        <w:t>及服务器端交互的</w:t>
      </w:r>
      <w:r w:rsidRPr="0012669E">
        <w:rPr>
          <w:rFonts w:ascii="微软雅黑" w:eastAsia="微软雅黑" w:hAnsi="微软雅黑"/>
        </w:rPr>
        <w:t>的信息准确无误，没有缺损。</w:t>
      </w:r>
    </w:p>
    <w:p w:rsidR="008F2B14" w:rsidRPr="0012669E" w:rsidRDefault="00E27C63">
      <w:pPr>
        <w:pStyle w:val="2"/>
        <w:rPr>
          <w:rFonts w:ascii="微软雅黑" w:eastAsia="微软雅黑" w:hAnsi="微软雅黑"/>
        </w:rPr>
      </w:pPr>
      <w:bookmarkStart w:id="13" w:name="_Toc506358942"/>
      <w:r w:rsidRPr="0012669E">
        <w:rPr>
          <w:rFonts w:ascii="微软雅黑" w:eastAsia="微软雅黑" w:hAnsi="微软雅黑"/>
        </w:rPr>
        <w:t>4</w:t>
      </w:r>
      <w:r w:rsidR="00674425" w:rsidRPr="0012669E">
        <w:rPr>
          <w:rFonts w:ascii="微软雅黑" w:eastAsia="微软雅黑" w:hAnsi="微软雅黑" w:hint="eastAsia"/>
        </w:rPr>
        <w:t>.2时间特性</w:t>
      </w:r>
      <w:bookmarkEnd w:id="13"/>
    </w:p>
    <w:p w:rsidR="008F2B14" w:rsidRPr="0012669E" w:rsidRDefault="00670E19" w:rsidP="00670E1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在网络良好的状态下，客户端从服务器获取服务及信息，应在3秒之内</w:t>
      </w:r>
    </w:p>
    <w:p w:rsidR="008F2B14" w:rsidRPr="0012669E" w:rsidRDefault="00E27C63">
      <w:pPr>
        <w:pStyle w:val="1"/>
        <w:rPr>
          <w:rFonts w:ascii="微软雅黑" w:eastAsia="微软雅黑" w:hAnsi="微软雅黑"/>
        </w:rPr>
      </w:pPr>
      <w:bookmarkStart w:id="14" w:name="_Toc506358944"/>
      <w:r w:rsidRPr="0012669E">
        <w:rPr>
          <w:rFonts w:ascii="微软雅黑" w:eastAsia="微软雅黑" w:hAnsi="微软雅黑"/>
        </w:rPr>
        <w:t>5</w:t>
      </w:r>
      <w:r w:rsidR="00674425" w:rsidRPr="0012669E">
        <w:rPr>
          <w:rFonts w:ascii="微软雅黑" w:eastAsia="微软雅黑" w:hAnsi="微软雅黑" w:hint="eastAsia"/>
        </w:rPr>
        <w:t>．运行需求</w:t>
      </w:r>
      <w:bookmarkEnd w:id="14"/>
    </w:p>
    <w:p w:rsidR="008F2B14" w:rsidRPr="0012669E" w:rsidRDefault="00E27C63">
      <w:pPr>
        <w:pStyle w:val="2"/>
        <w:rPr>
          <w:rFonts w:ascii="微软雅黑" w:eastAsia="微软雅黑" w:hAnsi="微软雅黑"/>
        </w:rPr>
      </w:pPr>
      <w:bookmarkStart w:id="15" w:name="_Toc506358945"/>
      <w:r w:rsidRPr="0012669E">
        <w:rPr>
          <w:rFonts w:ascii="微软雅黑" w:eastAsia="微软雅黑" w:hAnsi="微软雅黑"/>
        </w:rPr>
        <w:t>5</w:t>
      </w:r>
      <w:r w:rsidR="00674425" w:rsidRPr="0012669E">
        <w:rPr>
          <w:rFonts w:ascii="微软雅黑" w:eastAsia="微软雅黑" w:hAnsi="微软雅黑" w:hint="eastAsia"/>
        </w:rPr>
        <w:t>.1用户界面</w:t>
      </w:r>
      <w:bookmarkEnd w:id="15"/>
    </w:p>
    <w:p w:rsidR="008F2B14" w:rsidRPr="0012669E" w:rsidRDefault="00A02CD4" w:rsidP="00A02CD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加强用户体验，进行必须的Android的控件的自定义</w:t>
      </w:r>
    </w:p>
    <w:p w:rsidR="008F2B14" w:rsidRPr="0012669E" w:rsidRDefault="00E27C63">
      <w:pPr>
        <w:pStyle w:val="1"/>
        <w:rPr>
          <w:rFonts w:ascii="微软雅黑" w:eastAsia="微软雅黑" w:hAnsi="微软雅黑"/>
        </w:rPr>
      </w:pPr>
      <w:bookmarkStart w:id="16" w:name="_Toc506358949"/>
      <w:r w:rsidRPr="0012669E">
        <w:rPr>
          <w:rFonts w:ascii="微软雅黑" w:eastAsia="微软雅黑" w:hAnsi="微软雅黑"/>
        </w:rPr>
        <w:t>6</w:t>
      </w:r>
      <w:r w:rsidR="00674425" w:rsidRPr="0012669E">
        <w:rPr>
          <w:rFonts w:ascii="微软雅黑" w:eastAsia="微软雅黑" w:hAnsi="微软雅黑" w:hint="eastAsia"/>
        </w:rPr>
        <w:t>．其它需求</w:t>
      </w:r>
      <w:bookmarkEnd w:id="16"/>
    </w:p>
    <w:p w:rsidR="008F2B14" w:rsidRPr="0012669E" w:rsidRDefault="00F7458C" w:rsidP="00F7458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对应于校内应用的要求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应根据学生心理进行用户体验设计</w:t>
      </w:r>
    </w:p>
    <w:p w:rsidR="00E416C1" w:rsidRPr="0012669E" w:rsidRDefault="00E416C1">
      <w:pPr>
        <w:rPr>
          <w:rFonts w:ascii="微软雅黑" w:eastAsia="微软雅黑" w:hAnsi="微软雅黑"/>
        </w:rPr>
      </w:pPr>
    </w:p>
    <w:p w:rsidR="00E416C1" w:rsidRPr="0012669E" w:rsidRDefault="00E416C1" w:rsidP="00E416C1">
      <w:pPr>
        <w:pStyle w:val="1"/>
        <w:rPr>
          <w:rFonts w:ascii="微软雅黑" w:eastAsia="微软雅黑" w:hAnsi="微软雅黑"/>
        </w:rPr>
      </w:pPr>
      <w:r w:rsidRPr="0012669E">
        <w:rPr>
          <w:rFonts w:ascii="微软雅黑" w:eastAsia="微软雅黑" w:hAnsi="微软雅黑"/>
        </w:rPr>
        <w:lastRenderedPageBreak/>
        <w:t>7</w:t>
      </w:r>
      <w:r w:rsidRPr="0012669E">
        <w:rPr>
          <w:rFonts w:ascii="微软雅黑" w:eastAsia="微软雅黑" w:hAnsi="微软雅黑" w:hint="eastAsia"/>
        </w:rPr>
        <w:t>．用例分析</w:t>
      </w:r>
    </w:p>
    <w:p w:rsidR="00F7715A" w:rsidRDefault="00F7715A" w:rsidP="00F7715A">
      <w:pPr>
        <w:rPr>
          <w:rFonts w:ascii="微软雅黑" w:eastAsia="微软雅黑" w:hAnsi="微软雅黑"/>
          <w:sz w:val="36"/>
          <w:szCs w:val="36"/>
        </w:rPr>
      </w:pPr>
      <w:r w:rsidRPr="0012669E">
        <w:rPr>
          <w:rFonts w:ascii="微软雅黑" w:eastAsia="微软雅黑" w:hAnsi="微软雅黑"/>
          <w:sz w:val="36"/>
          <w:szCs w:val="36"/>
        </w:rPr>
        <w:t>用例图</w:t>
      </w:r>
      <w:r w:rsidRPr="0012669E">
        <w:rPr>
          <w:rFonts w:ascii="微软雅黑" w:eastAsia="微软雅黑" w:hAnsi="微软雅黑" w:hint="eastAsia"/>
          <w:sz w:val="36"/>
          <w:szCs w:val="36"/>
        </w:rPr>
        <w:t>：</w:t>
      </w:r>
    </w:p>
    <w:p w:rsidR="00282CAF" w:rsidRDefault="00282CAF" w:rsidP="00F7715A">
      <w:r>
        <w:object w:dxaOrig="9046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280.55pt" o:ole="">
            <v:imagedata r:id="rId7" o:title=""/>
          </v:shape>
          <o:OLEObject Type="Embed" ProgID="Visio.Drawing.15" ShapeID="_x0000_i1026" DrawAspect="Content" ObjectID="_1494078614" r:id="rId8"/>
        </w:object>
      </w:r>
    </w:p>
    <w:p w:rsidR="00282CAF" w:rsidRPr="0012669E" w:rsidRDefault="00282CAF" w:rsidP="00F7715A">
      <w:pPr>
        <w:rPr>
          <w:rFonts w:ascii="微软雅黑" w:eastAsia="微软雅黑" w:hAnsi="微软雅黑" w:hint="eastAsia"/>
          <w:sz w:val="36"/>
          <w:szCs w:val="36"/>
        </w:rPr>
      </w:pPr>
    </w:p>
    <w:p w:rsidR="00F7715A" w:rsidRPr="0012669E" w:rsidRDefault="00282CAF" w:rsidP="00F7715A">
      <w:pPr>
        <w:rPr>
          <w:rFonts w:ascii="微软雅黑" w:eastAsia="微软雅黑" w:hAnsi="微软雅黑"/>
          <w:sz w:val="36"/>
          <w:szCs w:val="36"/>
        </w:rPr>
      </w:pPr>
      <w:r>
        <w:object w:dxaOrig="9046" w:dyaOrig="6106">
          <v:shape id="_x0000_i1025" type="#_x0000_t75" style="width:415pt;height:280.55pt" o:ole="">
            <v:imagedata r:id="rId9" o:title=""/>
          </v:shape>
          <o:OLEObject Type="Embed" ProgID="Visio.Drawing.15" ShapeID="_x0000_i1025" DrawAspect="Content" ObjectID="_1494078615" r:id="rId10"/>
        </w:object>
      </w:r>
    </w:p>
    <w:p w:rsidR="00282CAF" w:rsidRPr="0012669E" w:rsidRDefault="00282CAF" w:rsidP="00E416C1">
      <w:pPr>
        <w:rPr>
          <w:rFonts w:ascii="微软雅黑" w:eastAsia="微软雅黑" w:hAnsi="微软雅黑" w:hint="eastAsia"/>
          <w:sz w:val="36"/>
          <w:szCs w:val="36"/>
        </w:rPr>
      </w:pPr>
    </w:p>
    <w:p w:rsidR="00E416C1" w:rsidRPr="0012669E" w:rsidRDefault="00E416C1" w:rsidP="00E416C1">
      <w:pPr>
        <w:rPr>
          <w:rFonts w:ascii="微软雅黑" w:eastAsia="微软雅黑" w:hAnsi="微软雅黑"/>
          <w:sz w:val="36"/>
          <w:szCs w:val="36"/>
        </w:rPr>
      </w:pPr>
      <w:r w:rsidRPr="0012669E">
        <w:rPr>
          <w:rFonts w:ascii="微软雅黑" w:eastAsia="微软雅黑" w:hAnsi="微软雅黑"/>
          <w:sz w:val="36"/>
          <w:szCs w:val="36"/>
        </w:rPr>
        <w:t>客户端：</w:t>
      </w:r>
    </w:p>
    <w:tbl>
      <w:tblPr>
        <w:tblpPr w:leftFromText="180" w:rightFromText="180" w:vertAnchor="page" w:horzAnchor="margin" w:tblpY="299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E416C1" w:rsidRPr="0012669E" w:rsidRDefault="00282CAF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注册</w:t>
            </w:r>
          </w:p>
        </w:tc>
      </w:tr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HS-001</w:t>
            </w:r>
          </w:p>
        </w:tc>
      </w:tr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E416C1" w:rsidRPr="0012669E" w:rsidRDefault="00282CAF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注册账号</w:t>
            </w:r>
          </w:p>
        </w:tc>
      </w:tr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E416C1" w:rsidRPr="0012669E" w:rsidRDefault="00582D38" w:rsidP="00282CAF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服务器处</w:t>
            </w:r>
            <w:r w:rsidR="00282CAF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于运行状态</w:t>
            </w:r>
          </w:p>
        </w:tc>
      </w:tr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A479C1" w:rsidRPr="0012669E" w:rsidRDefault="00582D38" w:rsidP="000203DF">
            <w:pPr>
              <w:pStyle w:val="a8"/>
              <w:numPr>
                <w:ilvl w:val="0"/>
                <w:numId w:val="1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填写注册信息</w:t>
            </w:r>
          </w:p>
          <w:p w:rsidR="00A479C1" w:rsidRPr="0012669E" w:rsidRDefault="00582D38" w:rsidP="000203DF">
            <w:pPr>
              <w:pStyle w:val="a8"/>
              <w:numPr>
                <w:ilvl w:val="0"/>
                <w:numId w:val="1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提交给服务器</w:t>
            </w:r>
            <w:r w:rsidR="003366D7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，服务器验证通过</w:t>
            </w:r>
          </w:p>
          <w:p w:rsidR="00A479C1" w:rsidRPr="0012669E" w:rsidRDefault="00582D38" w:rsidP="000203DF">
            <w:pPr>
              <w:pStyle w:val="a8"/>
              <w:numPr>
                <w:ilvl w:val="0"/>
                <w:numId w:val="1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注册</w:t>
            </w: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成功</w:t>
            </w:r>
          </w:p>
        </w:tc>
      </w:tr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E416C1" w:rsidRPr="0012669E" w:rsidTr="00282CAF"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A479C1" w:rsidRPr="003366D7" w:rsidRDefault="003366D7" w:rsidP="000203DF">
            <w:pPr>
              <w:pStyle w:val="a8"/>
              <w:numPr>
                <w:ilvl w:val="0"/>
                <w:numId w:val="4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366D7">
              <w:rPr>
                <w:rFonts w:ascii="微软雅黑" w:eastAsia="微软雅黑" w:hAnsi="微软雅黑"/>
                <w:bCs/>
                <w:sz w:val="28"/>
                <w:szCs w:val="28"/>
              </w:rPr>
              <w:t>填写注册信息</w:t>
            </w:r>
          </w:p>
          <w:p w:rsidR="00A479C1" w:rsidRPr="003366D7" w:rsidRDefault="003366D7" w:rsidP="000203DF">
            <w:pPr>
              <w:pStyle w:val="a8"/>
              <w:numPr>
                <w:ilvl w:val="0"/>
                <w:numId w:val="4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3366D7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提交服务器，账号已存在</w:t>
            </w:r>
          </w:p>
          <w:p w:rsidR="00E416C1" w:rsidRPr="003366D7" w:rsidRDefault="003366D7" w:rsidP="000203DF">
            <w:pPr>
              <w:pStyle w:val="a8"/>
              <w:numPr>
                <w:ilvl w:val="0"/>
                <w:numId w:val="4"/>
              </w:numPr>
              <w:autoSpaceDN w:val="0"/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3366D7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注册</w:t>
            </w:r>
            <w:r w:rsidRPr="003366D7">
              <w:rPr>
                <w:rFonts w:ascii="微软雅黑" w:eastAsia="微软雅黑" w:hAnsi="微软雅黑"/>
                <w:bCs/>
                <w:sz w:val="28"/>
                <w:szCs w:val="28"/>
              </w:rPr>
              <w:t>失败</w:t>
            </w:r>
          </w:p>
        </w:tc>
      </w:tr>
      <w:tr w:rsidR="00E416C1" w:rsidRPr="0012669E" w:rsidTr="00282CAF">
        <w:trPr>
          <w:trHeight w:val="343"/>
        </w:trPr>
        <w:tc>
          <w:tcPr>
            <w:tcW w:w="1809" w:type="dxa"/>
            <w:shd w:val="pct25" w:color="auto" w:fill="auto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E416C1" w:rsidRPr="0012669E" w:rsidRDefault="00E416C1" w:rsidP="00282CAF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8F2B14" w:rsidRPr="0012669E" w:rsidRDefault="008F2B14">
      <w:pPr>
        <w:rPr>
          <w:rFonts w:ascii="微软雅黑" w:eastAsia="微软雅黑" w:hAnsi="微软雅黑"/>
        </w:rPr>
      </w:pPr>
    </w:p>
    <w:p w:rsidR="008C262B" w:rsidRPr="0012669E" w:rsidRDefault="008C262B">
      <w:pPr>
        <w:rPr>
          <w:rFonts w:ascii="微软雅黑" w:eastAsia="微软雅黑" w:hAnsi="微软雅黑"/>
        </w:rPr>
      </w:pPr>
    </w:p>
    <w:p w:rsidR="007915F5" w:rsidRPr="0012669E" w:rsidRDefault="007915F5">
      <w:pPr>
        <w:rPr>
          <w:rFonts w:ascii="微软雅黑" w:eastAsia="微软雅黑" w:hAnsi="微软雅黑"/>
        </w:rPr>
      </w:pPr>
    </w:p>
    <w:tbl>
      <w:tblPr>
        <w:tblpPr w:leftFromText="180" w:rightFromText="180" w:horzAnchor="margin" w:tblpY="81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7915F5" w:rsidRPr="0012669E" w:rsidRDefault="008A3C32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修改密码</w:t>
            </w:r>
          </w:p>
        </w:tc>
      </w:tr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HS-002</w:t>
            </w:r>
          </w:p>
        </w:tc>
      </w:tr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7915F5" w:rsidRPr="0012669E" w:rsidRDefault="008A3C32" w:rsidP="00A00CE1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客户端修改密码</w:t>
            </w:r>
          </w:p>
        </w:tc>
      </w:tr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7915F5" w:rsidRPr="0012669E" w:rsidRDefault="008A3C32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服务器处于运行状态</w:t>
            </w:r>
          </w:p>
        </w:tc>
      </w:tr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7915F5" w:rsidRPr="0012669E" w:rsidRDefault="008A3C32" w:rsidP="000203DF">
            <w:pPr>
              <w:pStyle w:val="a8"/>
              <w:numPr>
                <w:ilvl w:val="0"/>
                <w:numId w:val="2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客户端填写修改信息</w:t>
            </w:r>
          </w:p>
          <w:p w:rsidR="006F7A59" w:rsidRPr="0012669E" w:rsidRDefault="008A3C32" w:rsidP="000203DF">
            <w:pPr>
              <w:pStyle w:val="a8"/>
              <w:numPr>
                <w:ilvl w:val="0"/>
                <w:numId w:val="2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发送</w:t>
            </w: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到服务器端</w:t>
            </w: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进行处理</w:t>
            </w:r>
          </w:p>
          <w:p w:rsidR="006F7A59" w:rsidRPr="0012669E" w:rsidRDefault="008A3C32" w:rsidP="000203DF">
            <w:pPr>
              <w:pStyle w:val="a8"/>
              <w:numPr>
                <w:ilvl w:val="0"/>
                <w:numId w:val="2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修改密码成功</w:t>
            </w:r>
          </w:p>
        </w:tc>
      </w:tr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7915F5" w:rsidRPr="0012669E" w:rsidTr="00E50139"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F7A59" w:rsidRPr="000D1C16" w:rsidRDefault="000D1C16" w:rsidP="000203DF">
            <w:pPr>
              <w:pStyle w:val="a8"/>
              <w:numPr>
                <w:ilvl w:val="0"/>
                <w:numId w:val="5"/>
              </w:numPr>
              <w:autoSpaceDN w:val="0"/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0D1C16">
              <w:rPr>
                <w:rFonts w:ascii="微软雅黑" w:eastAsia="微软雅黑" w:hAnsi="微软雅黑"/>
                <w:sz w:val="28"/>
                <w:szCs w:val="28"/>
              </w:rPr>
              <w:t>客户端填写修改信息</w:t>
            </w:r>
          </w:p>
          <w:p w:rsidR="007915F5" w:rsidRPr="000D1C16" w:rsidRDefault="000D1C16" w:rsidP="000203DF">
            <w:pPr>
              <w:pStyle w:val="a8"/>
              <w:numPr>
                <w:ilvl w:val="0"/>
                <w:numId w:val="5"/>
              </w:numPr>
              <w:autoSpaceDN w:val="0"/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0D1C16">
              <w:rPr>
                <w:rFonts w:ascii="微软雅黑" w:eastAsia="微软雅黑" w:hAnsi="微软雅黑" w:hint="eastAsia"/>
                <w:sz w:val="28"/>
                <w:szCs w:val="28"/>
              </w:rPr>
              <w:t>发送到服务器端，进行处理</w:t>
            </w:r>
          </w:p>
          <w:p w:rsidR="000D1C16" w:rsidRPr="000D1C16" w:rsidRDefault="000D1C16" w:rsidP="000203DF">
            <w:pPr>
              <w:pStyle w:val="a8"/>
              <w:numPr>
                <w:ilvl w:val="0"/>
                <w:numId w:val="5"/>
              </w:numPr>
              <w:autoSpaceDN w:val="0"/>
              <w:ind w:firstLineChars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0D1C16">
              <w:rPr>
                <w:rFonts w:ascii="微软雅黑" w:eastAsia="微软雅黑" w:hAnsi="微软雅黑" w:hint="eastAsia"/>
                <w:sz w:val="28"/>
                <w:szCs w:val="28"/>
              </w:rPr>
              <w:t>账号不存在、账号或密码错误，修改失败</w:t>
            </w:r>
          </w:p>
        </w:tc>
      </w:tr>
      <w:tr w:rsidR="007915F5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7915F5" w:rsidRPr="0012669E" w:rsidRDefault="007915F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F7A59" w:rsidRPr="0012669E" w:rsidRDefault="006F7A59">
      <w:pPr>
        <w:rPr>
          <w:rFonts w:ascii="微软雅黑" w:eastAsia="微软雅黑" w:hAnsi="微软雅黑"/>
        </w:rPr>
      </w:pPr>
    </w:p>
    <w:p w:rsidR="006F7A59" w:rsidRPr="0012669E" w:rsidRDefault="006F7A59">
      <w:pPr>
        <w:rPr>
          <w:rFonts w:ascii="微软雅黑" w:eastAsia="微软雅黑" w:hAnsi="微软雅黑"/>
        </w:rPr>
      </w:pPr>
    </w:p>
    <w:p w:rsidR="006F7A59" w:rsidRPr="0012669E" w:rsidRDefault="006F7A59">
      <w:pPr>
        <w:rPr>
          <w:rFonts w:ascii="微软雅黑" w:eastAsia="微软雅黑" w:hAnsi="微软雅黑"/>
        </w:rPr>
      </w:pPr>
    </w:p>
    <w:tbl>
      <w:tblPr>
        <w:tblpPr w:leftFromText="180" w:rightFromText="180" w:horzAnchor="margin" w:tblpY="81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6F7A59" w:rsidRPr="0012669E" w:rsidRDefault="00215C2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登录</w:t>
            </w:r>
          </w:p>
        </w:tc>
      </w:tr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HS-003</w:t>
            </w:r>
          </w:p>
        </w:tc>
      </w:tr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F7A59" w:rsidRPr="0012669E" w:rsidRDefault="00215C25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F7A59" w:rsidRPr="0012669E" w:rsidRDefault="00215C25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客户端进行登录</w:t>
            </w:r>
          </w:p>
        </w:tc>
      </w:tr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F7A59" w:rsidRPr="0012669E" w:rsidRDefault="00215C25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服务处于运行状态</w:t>
            </w:r>
          </w:p>
        </w:tc>
      </w:tr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F7A59" w:rsidRPr="0012669E" w:rsidRDefault="00215C25" w:rsidP="000203DF">
            <w:pPr>
              <w:pStyle w:val="a8"/>
              <w:numPr>
                <w:ilvl w:val="0"/>
                <w:numId w:val="3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填写账号、密码</w:t>
            </w:r>
          </w:p>
          <w:p w:rsidR="006F7A59" w:rsidRPr="0012669E" w:rsidRDefault="00215C25" w:rsidP="000203DF">
            <w:pPr>
              <w:pStyle w:val="a8"/>
              <w:numPr>
                <w:ilvl w:val="0"/>
                <w:numId w:val="3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发送</w:t>
            </w: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到服务器端</w:t>
            </w: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、</w:t>
            </w: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进行验证</w:t>
            </w:r>
          </w:p>
          <w:p w:rsidR="006F7A59" w:rsidRPr="00215C25" w:rsidRDefault="00215C25" w:rsidP="000203DF">
            <w:pPr>
              <w:pStyle w:val="a8"/>
              <w:numPr>
                <w:ilvl w:val="0"/>
                <w:numId w:val="3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登录成功</w:t>
            </w:r>
          </w:p>
        </w:tc>
      </w:tr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6F7A59" w:rsidRPr="0012669E" w:rsidTr="00E50139"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F7A59" w:rsidRPr="00215C25" w:rsidRDefault="00215C25" w:rsidP="000203DF">
            <w:pPr>
              <w:pStyle w:val="a8"/>
              <w:numPr>
                <w:ilvl w:val="0"/>
                <w:numId w:val="6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填写账号、密码</w:t>
            </w:r>
          </w:p>
          <w:p w:rsidR="006F7A59" w:rsidRPr="00215C25" w:rsidRDefault="00215C25" w:rsidP="000203DF">
            <w:pPr>
              <w:pStyle w:val="a8"/>
              <w:numPr>
                <w:ilvl w:val="0"/>
                <w:numId w:val="6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发送</w:t>
            </w:r>
            <w:r w:rsidRPr="00215C25">
              <w:rPr>
                <w:rFonts w:ascii="微软雅黑" w:eastAsia="微软雅黑" w:hAnsi="微软雅黑"/>
                <w:bCs/>
                <w:sz w:val="28"/>
                <w:szCs w:val="28"/>
              </w:rPr>
              <w:t>到服务器端</w:t>
            </w:r>
            <w:r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、进行验证</w:t>
            </w:r>
          </w:p>
          <w:p w:rsidR="006F7A59" w:rsidRPr="00215C25" w:rsidRDefault="006F7A59" w:rsidP="000203DF">
            <w:pPr>
              <w:pStyle w:val="a8"/>
              <w:numPr>
                <w:ilvl w:val="0"/>
                <w:numId w:val="6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3.</w:t>
            </w:r>
            <w:r w:rsidR="00215C25"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账号</w:t>
            </w:r>
            <w:r w:rsidR="00215C25" w:rsidRPr="00215C25">
              <w:rPr>
                <w:rFonts w:ascii="微软雅黑" w:eastAsia="微软雅黑" w:hAnsi="微软雅黑"/>
                <w:bCs/>
                <w:sz w:val="28"/>
                <w:szCs w:val="28"/>
              </w:rPr>
              <w:t>或密码错误</w:t>
            </w:r>
            <w:r w:rsidR="00215C25"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 w:rsidR="00215C25" w:rsidRPr="00215C25">
              <w:rPr>
                <w:rFonts w:ascii="微软雅黑" w:eastAsia="微软雅黑" w:hAnsi="微软雅黑"/>
                <w:bCs/>
                <w:sz w:val="28"/>
                <w:szCs w:val="28"/>
              </w:rPr>
              <w:t>登录失败</w:t>
            </w:r>
          </w:p>
        </w:tc>
      </w:tr>
      <w:tr w:rsidR="006F7A59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F7A59" w:rsidRPr="0012669E" w:rsidRDefault="006F7A5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F7A59" w:rsidRPr="0012669E" w:rsidRDefault="006F7A59">
      <w:pPr>
        <w:rPr>
          <w:rFonts w:ascii="微软雅黑" w:eastAsia="微软雅黑" w:hAnsi="微软雅黑"/>
        </w:rPr>
      </w:pPr>
    </w:p>
    <w:p w:rsidR="006F7A59" w:rsidRPr="0012669E" w:rsidRDefault="006F7A59">
      <w:pPr>
        <w:rPr>
          <w:rFonts w:ascii="微软雅黑" w:eastAsia="微软雅黑" w:hAnsi="微软雅黑"/>
        </w:rPr>
      </w:pPr>
    </w:p>
    <w:p w:rsidR="006F7A59" w:rsidRPr="0012669E" w:rsidRDefault="006F7A59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获取、显示问题列表</w:t>
            </w:r>
          </w:p>
        </w:tc>
      </w:tr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HS-004</w:t>
            </w:r>
          </w:p>
        </w:tc>
      </w:tr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客户端从服务器获取问题列表并进行显示</w:t>
            </w:r>
          </w:p>
        </w:tc>
      </w:tr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服务处于运行状态</w:t>
            </w:r>
          </w:p>
        </w:tc>
      </w:tr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215C25" w:rsidRPr="00215C25" w:rsidRDefault="00215C25" w:rsidP="000203DF">
            <w:pPr>
              <w:pStyle w:val="a8"/>
              <w:numPr>
                <w:ilvl w:val="0"/>
                <w:numId w:val="7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发送请求到服务器端</w:t>
            </w:r>
          </w:p>
          <w:p w:rsidR="00215C25" w:rsidRPr="00215C25" w:rsidRDefault="00215C25" w:rsidP="000203DF">
            <w:pPr>
              <w:pStyle w:val="a8"/>
              <w:numPr>
                <w:ilvl w:val="0"/>
                <w:numId w:val="7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服务器端返回问题列表</w:t>
            </w:r>
          </w:p>
          <w:p w:rsidR="00215C25" w:rsidRPr="00215C25" w:rsidRDefault="00215C25" w:rsidP="000203DF">
            <w:pPr>
              <w:pStyle w:val="a8"/>
              <w:numPr>
                <w:ilvl w:val="0"/>
                <w:numId w:val="7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215C25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显示问题列表</w:t>
            </w:r>
          </w:p>
        </w:tc>
      </w:tr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215C25" w:rsidRPr="0012669E" w:rsidTr="003D1310"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215C25" w:rsidRPr="00215C25" w:rsidRDefault="00215C25" w:rsidP="003D1310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215C25" w:rsidRPr="0012669E" w:rsidTr="003D1310">
        <w:trPr>
          <w:trHeight w:val="343"/>
        </w:trPr>
        <w:tc>
          <w:tcPr>
            <w:tcW w:w="1809" w:type="dxa"/>
            <w:shd w:val="pct25" w:color="auto" w:fill="auto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215C25" w:rsidRPr="0012669E" w:rsidRDefault="00215C25" w:rsidP="003D1310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F7715A" w:rsidRDefault="00F7715A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Pr="0012669E" w:rsidRDefault="003D1310">
      <w:pPr>
        <w:rPr>
          <w:rFonts w:ascii="微软雅黑" w:eastAsia="微软雅黑" w:hAnsi="微软雅黑" w:hint="eastAsia"/>
        </w:rPr>
      </w:pPr>
    </w:p>
    <w:p w:rsidR="00F7715A" w:rsidRPr="0012669E" w:rsidRDefault="00F7715A">
      <w:pPr>
        <w:rPr>
          <w:rFonts w:ascii="微软雅黑" w:eastAsia="微软雅黑" w:hAnsi="微软雅黑"/>
        </w:rPr>
      </w:pPr>
    </w:p>
    <w:p w:rsidR="00F7715A" w:rsidRDefault="00F7715A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用例名称：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解决问题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HS-005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客户端选定问题进行解决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服务处于运行状态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3D1310" w:rsidRPr="003D1310" w:rsidRDefault="003D1310" w:rsidP="000203DF">
            <w:pPr>
              <w:pStyle w:val="a8"/>
              <w:numPr>
                <w:ilvl w:val="0"/>
                <w:numId w:val="8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3D1310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选定要解决的问题</w:t>
            </w:r>
          </w:p>
          <w:p w:rsidR="003D1310" w:rsidRPr="003D1310" w:rsidRDefault="003D1310" w:rsidP="000203DF">
            <w:pPr>
              <w:pStyle w:val="a8"/>
              <w:numPr>
                <w:ilvl w:val="0"/>
                <w:numId w:val="8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D1310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通知服务器该问题已被该客户端解决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3D1310" w:rsidRPr="003D1310" w:rsidRDefault="003D1310" w:rsidP="000203DF">
            <w:pPr>
              <w:pStyle w:val="a8"/>
              <w:numPr>
                <w:ilvl w:val="0"/>
                <w:numId w:val="9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3D1310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选定要解决的问题</w:t>
            </w:r>
          </w:p>
          <w:p w:rsidR="003D1310" w:rsidRPr="003D1310" w:rsidRDefault="003D1310" w:rsidP="000203DF">
            <w:pPr>
              <w:pStyle w:val="a8"/>
              <w:numPr>
                <w:ilvl w:val="0"/>
                <w:numId w:val="9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3D1310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通知服务器该问题已被该客户端解决</w:t>
            </w:r>
          </w:p>
          <w:p w:rsidR="003D1310" w:rsidRPr="003D1310" w:rsidRDefault="003D1310" w:rsidP="000203DF">
            <w:pPr>
              <w:pStyle w:val="a8"/>
              <w:numPr>
                <w:ilvl w:val="0"/>
                <w:numId w:val="9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D1310">
              <w:rPr>
                <w:rFonts w:ascii="微软雅黑" w:eastAsia="微软雅黑" w:hAnsi="微软雅黑"/>
                <w:bCs/>
                <w:sz w:val="28"/>
                <w:szCs w:val="28"/>
              </w:rPr>
              <w:t>服务器端查询到该问题已被其他用户解决</w:t>
            </w:r>
            <w:r w:rsidRPr="003D1310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 w:rsidRPr="003D1310">
              <w:rPr>
                <w:rFonts w:ascii="微软雅黑" w:eastAsia="微软雅黑" w:hAnsi="微软雅黑"/>
                <w:bCs/>
                <w:sz w:val="28"/>
                <w:szCs w:val="28"/>
              </w:rPr>
              <w:t>返回提示</w:t>
            </w:r>
          </w:p>
        </w:tc>
      </w:tr>
      <w:tr w:rsidR="003D1310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p w:rsidR="003D1310" w:rsidRDefault="003D1310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获取、显示个人信息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HS-006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客户端获取用户个人信息、显示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服务处于运行状态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3D1310" w:rsidRPr="00CF0380" w:rsidRDefault="003D1310" w:rsidP="000203DF">
            <w:pPr>
              <w:pStyle w:val="a8"/>
              <w:numPr>
                <w:ilvl w:val="0"/>
                <w:numId w:val="10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CF0380">
              <w:rPr>
                <w:rFonts w:ascii="微软雅黑" w:eastAsia="微软雅黑" w:hAnsi="微软雅黑"/>
                <w:bCs/>
                <w:sz w:val="28"/>
                <w:szCs w:val="28"/>
              </w:rPr>
              <w:t>请求服务器</w:t>
            </w:r>
          </w:p>
          <w:p w:rsidR="00CF0380" w:rsidRPr="00CF0380" w:rsidRDefault="00CF0380" w:rsidP="000203DF">
            <w:pPr>
              <w:pStyle w:val="a8"/>
              <w:numPr>
                <w:ilvl w:val="0"/>
                <w:numId w:val="10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CF0380">
              <w:rPr>
                <w:rFonts w:ascii="微软雅黑" w:eastAsia="微软雅黑" w:hAnsi="微软雅黑"/>
                <w:bCs/>
                <w:sz w:val="28"/>
                <w:szCs w:val="28"/>
              </w:rPr>
              <w:t>服务器返回信息</w:t>
            </w:r>
            <w:r w:rsidRPr="00CF0380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、进行显示</w:t>
            </w: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3D1310" w:rsidRPr="0012669E" w:rsidTr="00E50139"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3D1310" w:rsidRPr="00CF0380" w:rsidRDefault="003D1310" w:rsidP="00CF0380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3D1310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3D1310" w:rsidRPr="0012669E" w:rsidRDefault="003D131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3D1310" w:rsidRDefault="003D131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p w:rsidR="00CF0380" w:rsidRPr="0012669E" w:rsidRDefault="00CF0380" w:rsidP="00CF038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lastRenderedPageBreak/>
        <w:t>服务器</w:t>
      </w:r>
      <w:r w:rsidRPr="0012669E">
        <w:rPr>
          <w:rFonts w:ascii="微软雅黑" w:eastAsia="微软雅黑" w:hAnsi="微软雅黑"/>
          <w:sz w:val="36"/>
          <w:szCs w:val="36"/>
        </w:rPr>
        <w:t>端：</w:t>
      </w:r>
    </w:p>
    <w:p w:rsidR="00CF0380" w:rsidRDefault="00CF0380">
      <w:pPr>
        <w:rPr>
          <w:rFonts w:ascii="微软雅黑" w:eastAsia="微软雅黑" w:hAnsi="微软雅黑"/>
        </w:rPr>
      </w:pPr>
    </w:p>
    <w:p w:rsidR="00CF0380" w:rsidRDefault="00CF0380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CF0380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验证注册</w:t>
            </w:r>
          </w:p>
        </w:tc>
      </w:tr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CF0380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HS-007</w:t>
            </w:r>
          </w:p>
        </w:tc>
      </w:tr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CF0380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服务器端</w:t>
            </w:r>
          </w:p>
        </w:tc>
      </w:tr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CF0380" w:rsidRPr="0012669E" w:rsidRDefault="00347A4E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验证客户端的注册</w:t>
            </w:r>
          </w:p>
        </w:tc>
      </w:tr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CF0380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客户端请求</w:t>
            </w:r>
          </w:p>
        </w:tc>
      </w:tr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347A4E" w:rsidRPr="00347A4E" w:rsidRDefault="00347A4E" w:rsidP="000203DF">
            <w:pPr>
              <w:pStyle w:val="a8"/>
              <w:numPr>
                <w:ilvl w:val="0"/>
                <w:numId w:val="11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处理客户端发送的注册</w:t>
            </w:r>
            <w:r w:rsidRPr="00347A4E">
              <w:rPr>
                <w:rFonts w:ascii="微软雅黑" w:eastAsia="微软雅黑" w:hAnsi="微软雅黑"/>
                <w:bCs/>
                <w:sz w:val="28"/>
                <w:szCs w:val="28"/>
              </w:rPr>
              <w:t>信息</w:t>
            </w:r>
          </w:p>
          <w:p w:rsidR="00CF0380" w:rsidRPr="00347A4E" w:rsidRDefault="00347A4E" w:rsidP="000203DF">
            <w:pPr>
              <w:pStyle w:val="a8"/>
              <w:numPr>
                <w:ilvl w:val="0"/>
                <w:numId w:val="11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返回是否注册</w:t>
            </w:r>
            <w:r w:rsidRPr="00347A4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成功</w:t>
            </w:r>
          </w:p>
        </w:tc>
      </w:tr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CF0380" w:rsidRPr="0012669E" w:rsidTr="00E50139"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CF0380" w:rsidRPr="00CF0380" w:rsidRDefault="00CF0380" w:rsidP="00E50139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CF0380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CF0380" w:rsidRPr="0012669E" w:rsidRDefault="00CF0380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CF0380" w:rsidRDefault="00CF0380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验证修改密码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HS-008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验证客户端修改密码是否成功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668CC" w:rsidRPr="0012669E" w:rsidRDefault="00347A4E" w:rsidP="00347A4E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客户端请求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668CC" w:rsidRPr="00347A4E" w:rsidRDefault="00347A4E" w:rsidP="000203DF">
            <w:pPr>
              <w:pStyle w:val="a8"/>
              <w:numPr>
                <w:ilvl w:val="0"/>
                <w:numId w:val="12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47A4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验证修改信息是否正确</w:t>
            </w:r>
          </w:p>
          <w:p w:rsidR="006668CC" w:rsidRPr="00347A4E" w:rsidRDefault="00347A4E" w:rsidP="000203DF">
            <w:pPr>
              <w:pStyle w:val="a8"/>
              <w:numPr>
                <w:ilvl w:val="0"/>
                <w:numId w:val="12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47A4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返回是否修改成功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668CC" w:rsidRPr="00CF0380" w:rsidRDefault="006668CC" w:rsidP="00E50139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6668CC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验证登录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HS-009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验证客户端是否登录成功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客户端请求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668CC" w:rsidRPr="00347A4E" w:rsidRDefault="00347A4E" w:rsidP="000203DF">
            <w:pPr>
              <w:pStyle w:val="a8"/>
              <w:numPr>
                <w:ilvl w:val="0"/>
                <w:numId w:val="13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347A4E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验证</w:t>
            </w:r>
            <w:r w:rsidRPr="00347A4E">
              <w:rPr>
                <w:rFonts w:ascii="微软雅黑" w:eastAsia="微软雅黑" w:hAnsi="微软雅黑"/>
                <w:bCs/>
                <w:sz w:val="28"/>
                <w:szCs w:val="28"/>
              </w:rPr>
              <w:t>客户端的登录信息</w:t>
            </w:r>
          </w:p>
          <w:p w:rsidR="00347A4E" w:rsidRPr="00347A4E" w:rsidRDefault="00347A4E" w:rsidP="000203DF">
            <w:pPr>
              <w:pStyle w:val="a8"/>
              <w:numPr>
                <w:ilvl w:val="0"/>
                <w:numId w:val="13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47A4E">
              <w:rPr>
                <w:rFonts w:ascii="微软雅黑" w:eastAsia="微软雅黑" w:hAnsi="微软雅黑"/>
                <w:bCs/>
                <w:sz w:val="28"/>
                <w:szCs w:val="28"/>
              </w:rPr>
              <w:t>返回是否登录成功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668CC" w:rsidRPr="00CF0380" w:rsidRDefault="006668CC" w:rsidP="00E50139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6668CC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返回问题列表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HS-010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返回问题的列表给客户端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668CC" w:rsidRPr="0012669E" w:rsidRDefault="00347A4E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客户端请求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668CC" w:rsidRPr="00347A4E" w:rsidRDefault="00347A4E" w:rsidP="000203DF">
            <w:pPr>
              <w:pStyle w:val="a8"/>
              <w:numPr>
                <w:ilvl w:val="0"/>
                <w:numId w:val="14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47A4E">
              <w:rPr>
                <w:rFonts w:ascii="微软雅黑" w:eastAsia="微软雅黑" w:hAnsi="微软雅黑"/>
                <w:bCs/>
                <w:sz w:val="28"/>
                <w:szCs w:val="28"/>
              </w:rPr>
              <w:t>从数据库取出所有问题</w:t>
            </w:r>
          </w:p>
          <w:p w:rsidR="006668CC" w:rsidRPr="00347A4E" w:rsidRDefault="00347A4E" w:rsidP="000203DF">
            <w:pPr>
              <w:pStyle w:val="a8"/>
              <w:numPr>
                <w:ilvl w:val="0"/>
                <w:numId w:val="14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347A4E">
              <w:rPr>
                <w:rFonts w:ascii="微软雅黑" w:eastAsia="微软雅黑" w:hAnsi="微软雅黑"/>
                <w:bCs/>
                <w:sz w:val="28"/>
                <w:szCs w:val="28"/>
              </w:rPr>
              <w:t>将问题列表返回给客户端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668CC" w:rsidRDefault="00347A4E" w:rsidP="000203DF">
            <w:pPr>
              <w:pStyle w:val="11"/>
              <w:numPr>
                <w:ilvl w:val="0"/>
                <w:numId w:val="15"/>
              </w:numPr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从数据库取问题，当前无待解决问题</w:t>
            </w:r>
          </w:p>
          <w:p w:rsidR="00347A4E" w:rsidRPr="0012669E" w:rsidRDefault="00347A4E" w:rsidP="000203DF">
            <w:pPr>
              <w:pStyle w:val="11"/>
              <w:numPr>
                <w:ilvl w:val="0"/>
                <w:numId w:val="15"/>
              </w:numPr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返回标识通知客户端当前无待解决问题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668CC" w:rsidRPr="00CF0380" w:rsidRDefault="006668CC" w:rsidP="00E50139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6668CC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 w:hint="eastAsia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 w:hint="eastAsia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存储问题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6668CC" w:rsidRPr="0012669E" w:rsidRDefault="003A4875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</w:t>
            </w: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11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668CC" w:rsidRPr="0012669E" w:rsidRDefault="003179F1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668CC" w:rsidRPr="0012669E" w:rsidRDefault="00E50139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将客户端发送的问题进行存储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668CC" w:rsidRPr="0012669E" w:rsidRDefault="00E50139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客户端请求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6F4C2D" w:rsidRPr="006F4C2D" w:rsidRDefault="006F4C2D" w:rsidP="000203DF">
            <w:pPr>
              <w:pStyle w:val="a8"/>
              <w:numPr>
                <w:ilvl w:val="0"/>
                <w:numId w:val="16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6F4C2D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获取问题</w:t>
            </w:r>
          </w:p>
          <w:p w:rsidR="006668CC" w:rsidRDefault="006F4C2D" w:rsidP="000203DF">
            <w:pPr>
              <w:pStyle w:val="a8"/>
              <w:numPr>
                <w:ilvl w:val="0"/>
                <w:numId w:val="16"/>
              </w:numPr>
              <w:autoSpaceDN w:val="0"/>
              <w:ind w:firstLineChars="0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6F4C2D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将问题存储到数据库</w:t>
            </w:r>
          </w:p>
          <w:p w:rsidR="00090904" w:rsidRPr="006F4C2D" w:rsidRDefault="00090904" w:rsidP="000203DF">
            <w:pPr>
              <w:pStyle w:val="a8"/>
              <w:numPr>
                <w:ilvl w:val="0"/>
                <w:numId w:val="16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通知客户端问题已存储</w:t>
            </w:r>
            <w:bookmarkStart w:id="17" w:name="_GoBack"/>
            <w:bookmarkEnd w:id="17"/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668CC" w:rsidRPr="00CF0380" w:rsidRDefault="006668CC" w:rsidP="00E50139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6668CC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p w:rsidR="006668CC" w:rsidRDefault="006668CC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Y="311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存储问题状态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用例ID：</w:t>
            </w:r>
          </w:p>
        </w:tc>
        <w:tc>
          <w:tcPr>
            <w:tcW w:w="6713" w:type="dxa"/>
          </w:tcPr>
          <w:p w:rsidR="006668CC" w:rsidRPr="0012669E" w:rsidRDefault="006F4C2D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HS-0</w:t>
            </w:r>
            <w:r>
              <w:rPr>
                <w:rFonts w:ascii="微软雅黑" w:eastAsia="微软雅黑" w:hAnsi="微软雅黑"/>
                <w:bCs/>
                <w:sz w:val="28"/>
                <w:szCs w:val="28"/>
              </w:rPr>
              <w:t>12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6668CC" w:rsidRPr="0012669E" w:rsidRDefault="006F4C2D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服务器端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6668CC" w:rsidRPr="0012669E" w:rsidRDefault="006F4C2D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当问题状态改变时，更新数据库表里信息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6668CC" w:rsidRPr="0012669E" w:rsidRDefault="006F4C2D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客户端发送状态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090904" w:rsidRPr="00090904" w:rsidRDefault="00090904" w:rsidP="000203DF">
            <w:pPr>
              <w:pStyle w:val="a8"/>
              <w:numPr>
                <w:ilvl w:val="0"/>
                <w:numId w:val="17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090904">
              <w:rPr>
                <w:rFonts w:ascii="微软雅黑" w:eastAsia="微软雅黑" w:hAnsi="微软雅黑"/>
                <w:bCs/>
                <w:sz w:val="28"/>
                <w:szCs w:val="28"/>
              </w:rPr>
              <w:t>在数据库里对新的问题状态进行更新</w:t>
            </w:r>
          </w:p>
          <w:p w:rsidR="006668CC" w:rsidRPr="00090904" w:rsidRDefault="00090904" w:rsidP="000203DF">
            <w:pPr>
              <w:pStyle w:val="a8"/>
              <w:numPr>
                <w:ilvl w:val="0"/>
                <w:numId w:val="17"/>
              </w:numPr>
              <w:autoSpaceDN w:val="0"/>
              <w:ind w:firstLineChars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  <w:r w:rsidRPr="00090904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返回</w:t>
            </w:r>
            <w:r w:rsidRPr="00090904">
              <w:rPr>
                <w:rFonts w:ascii="微软雅黑" w:eastAsia="微软雅黑" w:hAnsi="微软雅黑"/>
                <w:bCs/>
                <w:sz w:val="28"/>
                <w:szCs w:val="28"/>
              </w:rPr>
              <w:t>标识通知客户端状态已更新</w:t>
            </w: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bCs/>
                <w:sz w:val="28"/>
                <w:szCs w:val="28"/>
              </w:rPr>
            </w:pPr>
          </w:p>
        </w:tc>
      </w:tr>
      <w:tr w:rsidR="006668CC" w:rsidRPr="0012669E" w:rsidTr="00E50139"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6668CC" w:rsidRPr="00CF0380" w:rsidRDefault="006668CC" w:rsidP="00E50139">
            <w:pPr>
              <w:autoSpaceDN w:val="0"/>
              <w:rPr>
                <w:rFonts w:ascii="微软雅黑" w:eastAsia="微软雅黑" w:hAnsi="微软雅黑" w:hint="eastAsia"/>
                <w:bCs/>
                <w:sz w:val="28"/>
                <w:szCs w:val="28"/>
              </w:rPr>
            </w:pPr>
          </w:p>
        </w:tc>
      </w:tr>
      <w:tr w:rsidR="006668CC" w:rsidRPr="0012669E" w:rsidTr="00E50139">
        <w:trPr>
          <w:trHeight w:val="343"/>
        </w:trPr>
        <w:tc>
          <w:tcPr>
            <w:tcW w:w="1809" w:type="dxa"/>
            <w:shd w:val="pct25" w:color="auto" w:fill="auto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  <w:r w:rsidRPr="0012669E">
              <w:rPr>
                <w:rFonts w:ascii="微软雅黑" w:eastAsia="微软雅黑" w:hAnsi="微软雅黑"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6668CC" w:rsidRPr="0012669E" w:rsidRDefault="006668CC" w:rsidP="00E50139">
            <w:pPr>
              <w:pStyle w:val="11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668CC" w:rsidRPr="0012669E" w:rsidRDefault="006668CC">
      <w:pPr>
        <w:rPr>
          <w:rFonts w:ascii="微软雅黑" w:eastAsia="微软雅黑" w:hAnsi="微软雅黑" w:hint="eastAsia"/>
        </w:rPr>
      </w:pPr>
    </w:p>
    <w:sectPr w:rsidR="006668CC" w:rsidRPr="0012669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DF" w:rsidRDefault="000203DF">
      <w:r>
        <w:separator/>
      </w:r>
    </w:p>
  </w:endnote>
  <w:endnote w:type="continuationSeparator" w:id="0">
    <w:p w:rsidR="000203DF" w:rsidRDefault="0002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139" w:rsidRDefault="00E50139">
    <w:pPr>
      <w:pStyle w:val="a5"/>
      <w:jc w:val="both"/>
    </w:pPr>
  </w:p>
  <w:p w:rsidR="00E50139" w:rsidRDefault="00E501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DF" w:rsidRDefault="000203DF">
      <w:r>
        <w:separator/>
      </w:r>
    </w:p>
  </w:footnote>
  <w:footnote w:type="continuationSeparator" w:id="0">
    <w:p w:rsidR="000203DF" w:rsidRDefault="00020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139" w:rsidRDefault="00E50139">
    <w:pPr>
      <w:pStyle w:val="a4"/>
      <w:jc w:val="both"/>
    </w:pPr>
    <w:r>
      <w:rPr>
        <w:rFonts w:hint="eastAsia"/>
      </w:rPr>
      <w:t>一、需求规格说明书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53B6"/>
    <w:multiLevelType w:val="hybridMultilevel"/>
    <w:tmpl w:val="259C364A"/>
    <w:lvl w:ilvl="0" w:tplc="E1286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373CB"/>
    <w:multiLevelType w:val="hybridMultilevel"/>
    <w:tmpl w:val="52AC20EE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535BF"/>
    <w:multiLevelType w:val="hybridMultilevel"/>
    <w:tmpl w:val="2CF4FF5E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C2ACA"/>
    <w:multiLevelType w:val="hybridMultilevel"/>
    <w:tmpl w:val="A2869E20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106AB"/>
    <w:multiLevelType w:val="hybridMultilevel"/>
    <w:tmpl w:val="5D749248"/>
    <w:lvl w:ilvl="0" w:tplc="329C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F15F3"/>
    <w:multiLevelType w:val="hybridMultilevel"/>
    <w:tmpl w:val="F606DC2E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816C7"/>
    <w:multiLevelType w:val="hybridMultilevel"/>
    <w:tmpl w:val="3B164842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A617D"/>
    <w:multiLevelType w:val="hybridMultilevel"/>
    <w:tmpl w:val="E0BE8DB8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6A15F7"/>
    <w:multiLevelType w:val="hybridMultilevel"/>
    <w:tmpl w:val="C8FE3892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005113"/>
    <w:multiLevelType w:val="hybridMultilevel"/>
    <w:tmpl w:val="200CDF6E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31E63"/>
    <w:multiLevelType w:val="hybridMultilevel"/>
    <w:tmpl w:val="D89A21F8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942688"/>
    <w:multiLevelType w:val="hybridMultilevel"/>
    <w:tmpl w:val="16F663E8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366FB7"/>
    <w:multiLevelType w:val="hybridMultilevel"/>
    <w:tmpl w:val="4176B7BA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04605B"/>
    <w:multiLevelType w:val="hybridMultilevel"/>
    <w:tmpl w:val="A7CA663A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F81108"/>
    <w:multiLevelType w:val="hybridMultilevel"/>
    <w:tmpl w:val="B930F592"/>
    <w:lvl w:ilvl="0" w:tplc="11FAF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446E3A"/>
    <w:multiLevelType w:val="hybridMultilevel"/>
    <w:tmpl w:val="CAA80AEA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34479E"/>
    <w:multiLevelType w:val="hybridMultilevel"/>
    <w:tmpl w:val="06322B14"/>
    <w:lvl w:ilvl="0" w:tplc="7678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16"/>
  </w:num>
  <w:num w:numId="11">
    <w:abstractNumId w:val="3"/>
  </w:num>
  <w:num w:numId="12">
    <w:abstractNumId w:val="15"/>
  </w:num>
  <w:num w:numId="13">
    <w:abstractNumId w:val="13"/>
  </w:num>
  <w:num w:numId="14">
    <w:abstractNumId w:val="10"/>
  </w:num>
  <w:num w:numId="15">
    <w:abstractNumId w:val="12"/>
  </w:num>
  <w:num w:numId="16">
    <w:abstractNumId w:val="1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2B"/>
    <w:rsid w:val="000203DF"/>
    <w:rsid w:val="00077FAE"/>
    <w:rsid w:val="00090904"/>
    <w:rsid w:val="000C20CD"/>
    <w:rsid w:val="000D1C16"/>
    <w:rsid w:val="00100E0F"/>
    <w:rsid w:val="0012669E"/>
    <w:rsid w:val="00215C25"/>
    <w:rsid w:val="002374B6"/>
    <w:rsid w:val="00254E60"/>
    <w:rsid w:val="00282CAF"/>
    <w:rsid w:val="003179F1"/>
    <w:rsid w:val="00327688"/>
    <w:rsid w:val="003366D7"/>
    <w:rsid w:val="00347A4E"/>
    <w:rsid w:val="003562B3"/>
    <w:rsid w:val="00364C62"/>
    <w:rsid w:val="003A4875"/>
    <w:rsid w:val="003C18EE"/>
    <w:rsid w:val="003D1310"/>
    <w:rsid w:val="00454734"/>
    <w:rsid w:val="004D5836"/>
    <w:rsid w:val="00541B89"/>
    <w:rsid w:val="0056016E"/>
    <w:rsid w:val="005770B2"/>
    <w:rsid w:val="00582D38"/>
    <w:rsid w:val="00626A36"/>
    <w:rsid w:val="006668CC"/>
    <w:rsid w:val="00670E19"/>
    <w:rsid w:val="00674425"/>
    <w:rsid w:val="006F4C2D"/>
    <w:rsid w:val="006F7A59"/>
    <w:rsid w:val="00734970"/>
    <w:rsid w:val="007915F5"/>
    <w:rsid w:val="008134AE"/>
    <w:rsid w:val="00825039"/>
    <w:rsid w:val="008668EB"/>
    <w:rsid w:val="008A3C32"/>
    <w:rsid w:val="008C262B"/>
    <w:rsid w:val="008F2B14"/>
    <w:rsid w:val="008F5350"/>
    <w:rsid w:val="009219EF"/>
    <w:rsid w:val="0094222E"/>
    <w:rsid w:val="009F7BF8"/>
    <w:rsid w:val="00A00CE1"/>
    <w:rsid w:val="00A02CD4"/>
    <w:rsid w:val="00A479C1"/>
    <w:rsid w:val="00B15AE3"/>
    <w:rsid w:val="00B20789"/>
    <w:rsid w:val="00B249F0"/>
    <w:rsid w:val="00B24C97"/>
    <w:rsid w:val="00C21264"/>
    <w:rsid w:val="00C53519"/>
    <w:rsid w:val="00CF0380"/>
    <w:rsid w:val="00D65EC0"/>
    <w:rsid w:val="00DA4558"/>
    <w:rsid w:val="00E27C63"/>
    <w:rsid w:val="00E416C1"/>
    <w:rsid w:val="00E50139"/>
    <w:rsid w:val="00E53004"/>
    <w:rsid w:val="00E65B0D"/>
    <w:rsid w:val="00EC7F74"/>
    <w:rsid w:val="00ED6F3F"/>
    <w:rsid w:val="00F33256"/>
    <w:rsid w:val="00F7458C"/>
    <w:rsid w:val="00F7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CFE79-A818-444C-A223-1A7A2D7C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customStyle="1" w:styleId="11">
    <w:name w:val="表内容1"/>
    <w:basedOn w:val="a"/>
    <w:rsid w:val="00E416C1"/>
    <w:pPr>
      <w:spacing w:line="60" w:lineRule="auto"/>
      <w:jc w:val="left"/>
    </w:pPr>
    <w:rPr>
      <w:rFonts w:ascii="Calibri" w:hAnsi="Calibri" w:cs="宋体"/>
      <w:szCs w:val="20"/>
    </w:rPr>
  </w:style>
  <w:style w:type="paragraph" w:styleId="a8">
    <w:name w:val="List Paragraph"/>
    <w:basedOn w:val="a"/>
    <w:uiPriority w:val="34"/>
    <w:qFormat/>
    <w:rsid w:val="00E416C1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216;&#26198;\Desktop\&#36719;&#20214;&#24037;&#31243;&#23545;&#25239;\03%20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 需求规格说明书.dot</Template>
  <TotalTime>376</TotalTime>
  <Pages>19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>北京北大天正科技发展有限公司</Company>
  <LinksUpToDate>false</LinksUpToDate>
  <CharactersWithSpaces>4714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曹晨晖</dc:creator>
  <cp:keywords/>
  <dc:description/>
  <cp:lastModifiedBy>yamal</cp:lastModifiedBy>
  <cp:revision>64</cp:revision>
  <cp:lastPrinted>2015-05-25T04:46:00Z</cp:lastPrinted>
  <dcterms:created xsi:type="dcterms:W3CDTF">2015-05-05T08:55:00Z</dcterms:created>
  <dcterms:modified xsi:type="dcterms:W3CDTF">2015-05-25T09:02:00Z</dcterms:modified>
</cp:coreProperties>
</file>